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9AEF" w14:textId="729F6E24" w:rsidR="00850EE5" w:rsidRDefault="00476B73" w:rsidP="00D74279">
      <w:pPr>
        <w:pStyle w:val="Title"/>
      </w:pPr>
      <w:r>
        <w:t>Media Catalogue</w:t>
      </w:r>
    </w:p>
    <w:p w14:paraId="21A5DA68" w14:textId="21134A44" w:rsidR="006A0959" w:rsidRDefault="00850EE5" w:rsidP="00BF5BB0">
      <w:pPr>
        <w:pStyle w:val="Heading1"/>
      </w:pPr>
      <w:r>
        <w:t>Test Plan and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0"/>
        <w:gridCol w:w="1966"/>
        <w:gridCol w:w="1896"/>
        <w:gridCol w:w="1896"/>
        <w:gridCol w:w="2102"/>
      </w:tblGrid>
      <w:tr w:rsidR="00635199" w14:paraId="0EB24453" w14:textId="77777777" w:rsidTr="00322DE2">
        <w:tc>
          <w:tcPr>
            <w:tcW w:w="2402" w:type="dxa"/>
            <w:shd w:val="clear" w:color="auto" w:fill="BFBFBF" w:themeFill="background1" w:themeFillShade="BF"/>
          </w:tcPr>
          <w:p w14:paraId="72B88CDD" w14:textId="77777777" w:rsidR="00850EE5" w:rsidRDefault="00850EE5">
            <w:r>
              <w:t>Test Run (Item Tested)</w:t>
            </w:r>
          </w:p>
        </w:tc>
        <w:tc>
          <w:tcPr>
            <w:tcW w:w="1731" w:type="dxa"/>
            <w:shd w:val="clear" w:color="auto" w:fill="BFBFBF" w:themeFill="background1" w:themeFillShade="BF"/>
          </w:tcPr>
          <w:p w14:paraId="2D00E642" w14:textId="77777777" w:rsidR="00850EE5" w:rsidRDefault="00850EE5">
            <w:r>
              <w:t>Data Used</w:t>
            </w:r>
          </w:p>
        </w:tc>
        <w:tc>
          <w:tcPr>
            <w:tcW w:w="1758" w:type="dxa"/>
            <w:shd w:val="clear" w:color="auto" w:fill="BFBFBF" w:themeFill="background1" w:themeFillShade="BF"/>
          </w:tcPr>
          <w:p w14:paraId="168E4214" w14:textId="77777777" w:rsidR="00850EE5" w:rsidRDefault="00850EE5">
            <w:r>
              <w:t>Expected Result</w:t>
            </w:r>
          </w:p>
        </w:tc>
        <w:tc>
          <w:tcPr>
            <w:tcW w:w="1733" w:type="dxa"/>
            <w:shd w:val="clear" w:color="auto" w:fill="BFBFBF" w:themeFill="background1" w:themeFillShade="BF"/>
          </w:tcPr>
          <w:p w14:paraId="6A89B368" w14:textId="77777777" w:rsidR="00850EE5" w:rsidRDefault="00850EE5">
            <w:r>
              <w:t>Actual Result</w:t>
            </w:r>
          </w:p>
        </w:tc>
        <w:tc>
          <w:tcPr>
            <w:tcW w:w="1726" w:type="dxa"/>
            <w:shd w:val="clear" w:color="auto" w:fill="BFBFBF" w:themeFill="background1" w:themeFillShade="BF"/>
          </w:tcPr>
          <w:p w14:paraId="3FB49B30" w14:textId="77777777" w:rsidR="00850EE5" w:rsidRDefault="00850EE5">
            <w:r>
              <w:t>Action Taken</w:t>
            </w:r>
          </w:p>
        </w:tc>
      </w:tr>
      <w:tr w:rsidR="00635199" w14:paraId="20C05BAB" w14:textId="77777777" w:rsidTr="00594B63">
        <w:tc>
          <w:tcPr>
            <w:tcW w:w="2402" w:type="dxa"/>
          </w:tcPr>
          <w:p w14:paraId="67F3ED5B" w14:textId="695D199A" w:rsidR="00850EE5" w:rsidRDefault="00850EE5">
            <w:r>
              <w:t xml:space="preserve">1: </w:t>
            </w:r>
            <w:r w:rsidR="00A63D6F">
              <w:t xml:space="preserve"> Home Fragment</w:t>
            </w:r>
          </w:p>
        </w:tc>
        <w:tc>
          <w:tcPr>
            <w:tcW w:w="1731" w:type="dxa"/>
          </w:tcPr>
          <w:p w14:paraId="13E5A7A9" w14:textId="799DCBD8" w:rsidR="00850EE5" w:rsidRDefault="00A63D6F">
            <w:r>
              <w:t>None</w:t>
            </w:r>
          </w:p>
        </w:tc>
        <w:tc>
          <w:tcPr>
            <w:tcW w:w="1758" w:type="dxa"/>
          </w:tcPr>
          <w:p w14:paraId="6C5DAB93" w14:textId="74893D3E" w:rsidR="00850EE5" w:rsidRDefault="00A63D6F">
            <w:r>
              <w:t>Home fragment loads on main activity</w:t>
            </w:r>
          </w:p>
        </w:tc>
        <w:tc>
          <w:tcPr>
            <w:tcW w:w="1733" w:type="dxa"/>
          </w:tcPr>
          <w:p w14:paraId="608C148C" w14:textId="691DB317" w:rsidR="00850EE5" w:rsidRDefault="00A63D6F">
            <w:r>
              <w:t>Home fragment loads on main activity</w:t>
            </w:r>
          </w:p>
        </w:tc>
        <w:tc>
          <w:tcPr>
            <w:tcW w:w="1726" w:type="dxa"/>
          </w:tcPr>
          <w:p w14:paraId="78FD194B" w14:textId="56F6F0AB" w:rsidR="00850EE5" w:rsidRDefault="00A63D6F">
            <w:r>
              <w:t>None</w:t>
            </w:r>
          </w:p>
        </w:tc>
      </w:tr>
      <w:tr w:rsidR="00635199" w14:paraId="4F1C5E49" w14:textId="77777777" w:rsidTr="00594B63">
        <w:tc>
          <w:tcPr>
            <w:tcW w:w="2402" w:type="dxa"/>
          </w:tcPr>
          <w:p w14:paraId="0E8967B2" w14:textId="7590692B" w:rsidR="00850EE5" w:rsidRDefault="00476B73">
            <w:r>
              <w:t xml:space="preserve">2: </w:t>
            </w:r>
            <w:proofErr w:type="spellStart"/>
            <w:r w:rsidR="00A63D6F">
              <w:t>appbar</w:t>
            </w:r>
            <w:proofErr w:type="spellEnd"/>
            <w:r w:rsidR="00A63D6F">
              <w:t xml:space="preserve"> navigation</w:t>
            </w:r>
          </w:p>
        </w:tc>
        <w:tc>
          <w:tcPr>
            <w:tcW w:w="1731" w:type="dxa"/>
          </w:tcPr>
          <w:p w14:paraId="485BD076" w14:textId="29515436" w:rsidR="00850EE5" w:rsidRDefault="00A63D6F">
            <w:r>
              <w:t>None</w:t>
            </w:r>
          </w:p>
        </w:tc>
        <w:tc>
          <w:tcPr>
            <w:tcW w:w="1758" w:type="dxa"/>
          </w:tcPr>
          <w:p w14:paraId="05590C92" w14:textId="1778A5DB" w:rsidR="00850EE5" w:rsidRDefault="00A63D6F">
            <w:r>
              <w:t xml:space="preserve">Can use </w:t>
            </w:r>
            <w:proofErr w:type="spellStart"/>
            <w:r>
              <w:t>appbar</w:t>
            </w:r>
            <w:proofErr w:type="spellEnd"/>
            <w:r>
              <w:t xml:space="preserve"> to navigate to settings</w:t>
            </w:r>
          </w:p>
        </w:tc>
        <w:tc>
          <w:tcPr>
            <w:tcW w:w="1733" w:type="dxa"/>
          </w:tcPr>
          <w:p w14:paraId="4443FE60" w14:textId="5F3D07EB" w:rsidR="00850EE5" w:rsidRDefault="00A63D6F">
            <w:r>
              <w:t>Settings button doesn`t function</w:t>
            </w:r>
          </w:p>
        </w:tc>
        <w:tc>
          <w:tcPr>
            <w:tcW w:w="1726" w:type="dxa"/>
          </w:tcPr>
          <w:p w14:paraId="7F8291B2" w14:textId="102BF566" w:rsidR="00850EE5" w:rsidRDefault="00FA021F">
            <w:r>
              <w:t xml:space="preserve">Fix </w:t>
            </w:r>
            <w:proofErr w:type="spellStart"/>
            <w:r w:rsidR="00635199">
              <w:t>onOptionItemSelected</w:t>
            </w:r>
            <w:proofErr w:type="spellEnd"/>
            <w:r w:rsidR="00635199">
              <w:t xml:space="preserve"> code within main activity.java</w:t>
            </w:r>
          </w:p>
        </w:tc>
      </w:tr>
      <w:tr w:rsidR="00635199" w14:paraId="50FEFEFE" w14:textId="77777777" w:rsidTr="00594B63">
        <w:tc>
          <w:tcPr>
            <w:tcW w:w="2402" w:type="dxa"/>
          </w:tcPr>
          <w:p w14:paraId="67062DF2" w14:textId="5402CACF" w:rsidR="00A63D6F" w:rsidRDefault="00A63D6F">
            <w:r>
              <w:t xml:space="preserve">3:  </w:t>
            </w:r>
            <w:proofErr w:type="spellStart"/>
            <w:r>
              <w:t>appbar</w:t>
            </w:r>
            <w:proofErr w:type="spellEnd"/>
            <w:r>
              <w:t xml:space="preserve"> navigation</w:t>
            </w:r>
          </w:p>
        </w:tc>
        <w:tc>
          <w:tcPr>
            <w:tcW w:w="1731" w:type="dxa"/>
          </w:tcPr>
          <w:p w14:paraId="731D85BC" w14:textId="69B087E4" w:rsidR="00A63D6F" w:rsidRDefault="00A63D6F">
            <w:r>
              <w:t>None</w:t>
            </w:r>
          </w:p>
        </w:tc>
        <w:tc>
          <w:tcPr>
            <w:tcW w:w="1758" w:type="dxa"/>
          </w:tcPr>
          <w:p w14:paraId="4EA081EB" w14:textId="7CD034F6" w:rsidR="00A63D6F" w:rsidRDefault="00A63D6F">
            <w:r>
              <w:t xml:space="preserve">Can use </w:t>
            </w:r>
            <w:proofErr w:type="spellStart"/>
            <w:r>
              <w:t>appbar</w:t>
            </w:r>
            <w:proofErr w:type="spellEnd"/>
            <w:r>
              <w:t xml:space="preserve"> to navigate to settings</w:t>
            </w:r>
          </w:p>
        </w:tc>
        <w:tc>
          <w:tcPr>
            <w:tcW w:w="1733" w:type="dxa"/>
          </w:tcPr>
          <w:p w14:paraId="7EA501B0" w14:textId="5A8CB3DC" w:rsidR="00A63D6F" w:rsidRDefault="00A63D6F">
            <w:r>
              <w:t xml:space="preserve">Can use </w:t>
            </w:r>
            <w:proofErr w:type="spellStart"/>
            <w:r>
              <w:t>appbar</w:t>
            </w:r>
            <w:proofErr w:type="spellEnd"/>
            <w:r>
              <w:t xml:space="preserve"> to navigate to settings</w:t>
            </w:r>
          </w:p>
        </w:tc>
        <w:tc>
          <w:tcPr>
            <w:tcW w:w="1726" w:type="dxa"/>
          </w:tcPr>
          <w:p w14:paraId="1B3EBDAB" w14:textId="15369ED2" w:rsidR="00A63D6F" w:rsidRDefault="00A63D6F">
            <w:r>
              <w:t>None</w:t>
            </w:r>
          </w:p>
        </w:tc>
      </w:tr>
      <w:tr w:rsidR="00635199" w14:paraId="2128A26E" w14:textId="77777777" w:rsidTr="00594B63">
        <w:tc>
          <w:tcPr>
            <w:tcW w:w="2402" w:type="dxa"/>
          </w:tcPr>
          <w:p w14:paraId="1A47B2ED" w14:textId="1F8CBC12" w:rsidR="00FA021F" w:rsidRDefault="00FA021F">
            <w:r>
              <w:t xml:space="preserve">4: </w:t>
            </w:r>
            <w:proofErr w:type="spellStart"/>
            <w:r>
              <w:t>appbar</w:t>
            </w:r>
            <w:proofErr w:type="spellEnd"/>
            <w:r>
              <w:t xml:space="preserve"> navigation</w:t>
            </w:r>
          </w:p>
        </w:tc>
        <w:tc>
          <w:tcPr>
            <w:tcW w:w="1731" w:type="dxa"/>
          </w:tcPr>
          <w:p w14:paraId="4BA80131" w14:textId="5E23194A" w:rsidR="00FA021F" w:rsidRDefault="00FA021F">
            <w:r>
              <w:t>None</w:t>
            </w:r>
          </w:p>
        </w:tc>
        <w:tc>
          <w:tcPr>
            <w:tcW w:w="1758" w:type="dxa"/>
          </w:tcPr>
          <w:p w14:paraId="07429F81" w14:textId="6054917C" w:rsidR="00FA021F" w:rsidRDefault="00FA021F">
            <w:r>
              <w:t xml:space="preserve">Can use </w:t>
            </w:r>
            <w:proofErr w:type="spellStart"/>
            <w:r>
              <w:t>appbar</w:t>
            </w:r>
            <w:proofErr w:type="spellEnd"/>
            <w:r>
              <w:t xml:space="preserve"> to navigate to settings and only create 1 window</w:t>
            </w:r>
          </w:p>
        </w:tc>
        <w:tc>
          <w:tcPr>
            <w:tcW w:w="1733" w:type="dxa"/>
          </w:tcPr>
          <w:p w14:paraId="21EDBE27" w14:textId="77BD99D7" w:rsidR="00FA021F" w:rsidRDefault="00FA021F">
            <w:r>
              <w:t xml:space="preserve">Can use </w:t>
            </w:r>
            <w:proofErr w:type="spellStart"/>
            <w:r>
              <w:t>appbar</w:t>
            </w:r>
            <w:proofErr w:type="spellEnd"/>
            <w:r>
              <w:t xml:space="preserve"> to navigate to settings </w:t>
            </w:r>
            <w:proofErr w:type="spellStart"/>
            <w:r>
              <w:t>bu</w:t>
            </w:r>
            <w:proofErr w:type="spellEnd"/>
            <w:r>
              <w:t xml:space="preserve"> can create multiple instances</w:t>
            </w:r>
          </w:p>
        </w:tc>
        <w:tc>
          <w:tcPr>
            <w:tcW w:w="1726" w:type="dxa"/>
          </w:tcPr>
          <w:p w14:paraId="38A4B10A" w14:textId="0892C986" w:rsidR="00FA021F" w:rsidRDefault="00FA021F">
            <w:r>
              <w:t>Add code to prevent multiple windows opening</w:t>
            </w:r>
            <w:r w:rsidR="00635199">
              <w:t xml:space="preserve"> in main activity.java</w:t>
            </w:r>
          </w:p>
        </w:tc>
      </w:tr>
      <w:tr w:rsidR="00635199" w14:paraId="7D645FC5" w14:textId="77777777" w:rsidTr="00594B63">
        <w:tc>
          <w:tcPr>
            <w:tcW w:w="2402" w:type="dxa"/>
          </w:tcPr>
          <w:p w14:paraId="3BA8E61E" w14:textId="7E284B54" w:rsidR="00FA021F" w:rsidRDefault="00FA021F">
            <w:r>
              <w:t xml:space="preserve">5: </w:t>
            </w:r>
            <w:proofErr w:type="spellStart"/>
            <w:r>
              <w:t>appbar</w:t>
            </w:r>
            <w:proofErr w:type="spellEnd"/>
            <w:r>
              <w:t xml:space="preserve"> navigation</w:t>
            </w:r>
          </w:p>
        </w:tc>
        <w:tc>
          <w:tcPr>
            <w:tcW w:w="1731" w:type="dxa"/>
          </w:tcPr>
          <w:p w14:paraId="5990D6DA" w14:textId="70085B82" w:rsidR="00FA021F" w:rsidRDefault="00FA021F">
            <w:r>
              <w:t>None</w:t>
            </w:r>
          </w:p>
        </w:tc>
        <w:tc>
          <w:tcPr>
            <w:tcW w:w="1758" w:type="dxa"/>
          </w:tcPr>
          <w:p w14:paraId="248F4DC0" w14:textId="3AA79C01" w:rsidR="00FA021F" w:rsidRDefault="00FA021F">
            <w:r>
              <w:t xml:space="preserve">Can use </w:t>
            </w:r>
            <w:proofErr w:type="spellStart"/>
            <w:r>
              <w:t>appbar</w:t>
            </w:r>
            <w:proofErr w:type="spellEnd"/>
            <w:r>
              <w:t xml:space="preserve"> to navigate to settings and only create 1 window</w:t>
            </w:r>
          </w:p>
        </w:tc>
        <w:tc>
          <w:tcPr>
            <w:tcW w:w="1733" w:type="dxa"/>
          </w:tcPr>
          <w:p w14:paraId="28A68F73" w14:textId="4B1898F2" w:rsidR="00FA021F" w:rsidRDefault="00FA021F">
            <w:r>
              <w:t xml:space="preserve">Can use </w:t>
            </w:r>
            <w:proofErr w:type="spellStart"/>
            <w:r>
              <w:t>appbar</w:t>
            </w:r>
            <w:proofErr w:type="spellEnd"/>
            <w:r>
              <w:t xml:space="preserve"> to navigate to settings and only create 1 window</w:t>
            </w:r>
          </w:p>
        </w:tc>
        <w:tc>
          <w:tcPr>
            <w:tcW w:w="1726" w:type="dxa"/>
          </w:tcPr>
          <w:p w14:paraId="18D9FA4F" w14:textId="35C99B52" w:rsidR="00FA021F" w:rsidRDefault="00FA021F">
            <w:r>
              <w:t>None</w:t>
            </w:r>
          </w:p>
        </w:tc>
      </w:tr>
      <w:tr w:rsidR="00635199" w14:paraId="7586FDD9" w14:textId="77777777" w:rsidTr="00594B63">
        <w:tc>
          <w:tcPr>
            <w:tcW w:w="2402" w:type="dxa"/>
          </w:tcPr>
          <w:p w14:paraId="0E5A03D8" w14:textId="4F2EDFEE" w:rsidR="00850EE5" w:rsidRDefault="00FA021F">
            <w:r>
              <w:t>6</w:t>
            </w:r>
            <w:r w:rsidR="00A63D6F">
              <w:t xml:space="preserve">: </w:t>
            </w:r>
            <w:proofErr w:type="spellStart"/>
            <w:r w:rsidR="00A63D6F">
              <w:t>bottombar</w:t>
            </w:r>
            <w:proofErr w:type="spellEnd"/>
            <w:r w:rsidR="00A63D6F">
              <w:t xml:space="preserve"> navigation</w:t>
            </w:r>
          </w:p>
        </w:tc>
        <w:tc>
          <w:tcPr>
            <w:tcW w:w="1731" w:type="dxa"/>
          </w:tcPr>
          <w:p w14:paraId="2E522978" w14:textId="30186A4B" w:rsidR="00850EE5" w:rsidRDefault="00A63D6F">
            <w:r>
              <w:t>None</w:t>
            </w:r>
          </w:p>
        </w:tc>
        <w:tc>
          <w:tcPr>
            <w:tcW w:w="1758" w:type="dxa"/>
          </w:tcPr>
          <w:p w14:paraId="210DBCAF" w14:textId="479AC0CF" w:rsidR="00850EE5" w:rsidRDefault="00635199">
            <w:r>
              <w:t xml:space="preserve">Can using </w:t>
            </w:r>
            <w:proofErr w:type="spellStart"/>
            <w:r>
              <w:t>bottombar</w:t>
            </w:r>
            <w:proofErr w:type="spellEnd"/>
            <w:r>
              <w:t xml:space="preserve"> navigation to change between home and search view</w:t>
            </w:r>
          </w:p>
        </w:tc>
        <w:tc>
          <w:tcPr>
            <w:tcW w:w="1733" w:type="dxa"/>
          </w:tcPr>
          <w:p w14:paraId="270C421E" w14:textId="32F7AFB9" w:rsidR="00850EE5" w:rsidRDefault="00635199">
            <w:r>
              <w:t xml:space="preserve">Can using </w:t>
            </w:r>
            <w:proofErr w:type="spellStart"/>
            <w:r>
              <w:t>bottombar</w:t>
            </w:r>
            <w:proofErr w:type="spellEnd"/>
            <w:r>
              <w:t xml:space="preserve"> navigation to change between home and search view</w:t>
            </w:r>
          </w:p>
        </w:tc>
        <w:tc>
          <w:tcPr>
            <w:tcW w:w="1726" w:type="dxa"/>
          </w:tcPr>
          <w:p w14:paraId="1C5149C0" w14:textId="64FE212C" w:rsidR="00850EE5" w:rsidRDefault="00635199">
            <w:r>
              <w:t>None</w:t>
            </w:r>
          </w:p>
        </w:tc>
      </w:tr>
      <w:tr w:rsidR="00635199" w14:paraId="3FEC1282" w14:textId="77777777" w:rsidTr="00594B63">
        <w:tc>
          <w:tcPr>
            <w:tcW w:w="2402" w:type="dxa"/>
          </w:tcPr>
          <w:p w14:paraId="56C56963" w14:textId="2908DBC9" w:rsidR="00850EE5" w:rsidRDefault="00635199">
            <w:r>
              <w:t>7: Results navigation</w:t>
            </w:r>
          </w:p>
        </w:tc>
        <w:tc>
          <w:tcPr>
            <w:tcW w:w="1731" w:type="dxa"/>
          </w:tcPr>
          <w:p w14:paraId="6E68E908" w14:textId="33B94147" w:rsidR="00850EE5" w:rsidRDefault="00635199">
            <w:r>
              <w:t>None</w:t>
            </w:r>
          </w:p>
        </w:tc>
        <w:tc>
          <w:tcPr>
            <w:tcW w:w="1758" w:type="dxa"/>
          </w:tcPr>
          <w:p w14:paraId="49C0D197" w14:textId="09260F1E" w:rsidR="00850EE5" w:rsidRDefault="00635199">
            <w:r>
              <w:t>When search button is pressed navigate to results page</w:t>
            </w:r>
          </w:p>
        </w:tc>
        <w:tc>
          <w:tcPr>
            <w:tcW w:w="1733" w:type="dxa"/>
          </w:tcPr>
          <w:p w14:paraId="05356719" w14:textId="66FCE254" w:rsidR="00850EE5" w:rsidRDefault="00635199">
            <w:r>
              <w:t>When search button is pressed navigate to results page</w:t>
            </w:r>
          </w:p>
        </w:tc>
        <w:tc>
          <w:tcPr>
            <w:tcW w:w="1726" w:type="dxa"/>
          </w:tcPr>
          <w:p w14:paraId="6CC0EA5E" w14:textId="685AB083" w:rsidR="00850EE5" w:rsidRDefault="00635199">
            <w:r>
              <w:t>None</w:t>
            </w:r>
          </w:p>
        </w:tc>
      </w:tr>
      <w:tr w:rsidR="00635199" w14:paraId="64803FF7" w14:textId="77777777" w:rsidTr="00594B63">
        <w:tc>
          <w:tcPr>
            <w:tcW w:w="2402" w:type="dxa"/>
          </w:tcPr>
          <w:p w14:paraId="5E8ED087" w14:textId="722AD6A4" w:rsidR="00850EE5" w:rsidRDefault="00635199">
            <w:r>
              <w:t>8</w:t>
            </w:r>
            <w:r w:rsidR="00244C8C">
              <w:t>:</w:t>
            </w:r>
            <w:r>
              <w:t xml:space="preserve"> </w:t>
            </w:r>
            <w:proofErr w:type="spellStart"/>
            <w:r w:rsidR="00244C8C">
              <w:t>Details</w:t>
            </w:r>
            <w:r>
              <w:t>View</w:t>
            </w:r>
            <w:proofErr w:type="spellEnd"/>
          </w:p>
        </w:tc>
        <w:tc>
          <w:tcPr>
            <w:tcW w:w="1731" w:type="dxa"/>
          </w:tcPr>
          <w:p w14:paraId="27E2B9F0" w14:textId="3ADFFD21" w:rsidR="00850EE5" w:rsidRDefault="00635199">
            <w:r>
              <w:t>name</w:t>
            </w:r>
          </w:p>
        </w:tc>
        <w:tc>
          <w:tcPr>
            <w:tcW w:w="1758" w:type="dxa"/>
          </w:tcPr>
          <w:p w14:paraId="4003FF6F" w14:textId="49988655" w:rsidR="00850EE5" w:rsidRDefault="00635199">
            <w:r>
              <w:t>On load s</w:t>
            </w:r>
            <w:r w:rsidR="00244C8C">
              <w:t>h</w:t>
            </w:r>
            <w:r>
              <w:t>ow recycler view with data</w:t>
            </w:r>
          </w:p>
        </w:tc>
        <w:tc>
          <w:tcPr>
            <w:tcW w:w="1733" w:type="dxa"/>
          </w:tcPr>
          <w:p w14:paraId="746B1798" w14:textId="31E589E4" w:rsidR="00850EE5" w:rsidRDefault="00244C8C">
            <w:r>
              <w:t>On load show recycler view with data but spaced out 1 per page</w:t>
            </w:r>
          </w:p>
        </w:tc>
        <w:tc>
          <w:tcPr>
            <w:tcW w:w="1726" w:type="dxa"/>
          </w:tcPr>
          <w:p w14:paraId="4B750CFE" w14:textId="460325E3" w:rsidR="00850EE5" w:rsidRDefault="00244C8C">
            <w:r>
              <w:t>Edit layout file to wrap content</w:t>
            </w:r>
          </w:p>
        </w:tc>
      </w:tr>
      <w:tr w:rsidR="00635199" w14:paraId="53E4CB95" w14:textId="77777777" w:rsidTr="00594B63">
        <w:tc>
          <w:tcPr>
            <w:tcW w:w="2402" w:type="dxa"/>
          </w:tcPr>
          <w:p w14:paraId="2722E2D0" w14:textId="623A4D3F" w:rsidR="00850EE5" w:rsidRDefault="00244C8C">
            <w:r>
              <w:t xml:space="preserve">9: </w:t>
            </w:r>
            <w:proofErr w:type="spellStart"/>
            <w:r>
              <w:t>DetailsView</w:t>
            </w:r>
            <w:proofErr w:type="spellEnd"/>
          </w:p>
        </w:tc>
        <w:tc>
          <w:tcPr>
            <w:tcW w:w="1731" w:type="dxa"/>
          </w:tcPr>
          <w:p w14:paraId="0064179D" w14:textId="36CBD5A4" w:rsidR="00850EE5" w:rsidRDefault="00244C8C">
            <w:r>
              <w:t>name</w:t>
            </w:r>
          </w:p>
        </w:tc>
        <w:tc>
          <w:tcPr>
            <w:tcW w:w="1758" w:type="dxa"/>
          </w:tcPr>
          <w:p w14:paraId="1AEA918B" w14:textId="67C615D3" w:rsidR="00850EE5" w:rsidRDefault="00244C8C">
            <w:r>
              <w:t>On load show recycler view with data</w:t>
            </w:r>
          </w:p>
        </w:tc>
        <w:tc>
          <w:tcPr>
            <w:tcW w:w="1733" w:type="dxa"/>
          </w:tcPr>
          <w:p w14:paraId="33DE3B1E" w14:textId="3540257B" w:rsidR="00850EE5" w:rsidRDefault="00244C8C">
            <w:r>
              <w:t>On load show recycler view with data</w:t>
            </w:r>
          </w:p>
        </w:tc>
        <w:tc>
          <w:tcPr>
            <w:tcW w:w="1726" w:type="dxa"/>
          </w:tcPr>
          <w:p w14:paraId="6F8EC9E8" w14:textId="47344B7A" w:rsidR="00850EE5" w:rsidRDefault="00244C8C">
            <w:r>
              <w:t>None</w:t>
            </w:r>
          </w:p>
        </w:tc>
      </w:tr>
      <w:tr w:rsidR="00635199" w14:paraId="6B3D2679" w14:textId="77777777" w:rsidTr="00594B63">
        <w:tc>
          <w:tcPr>
            <w:tcW w:w="2402" w:type="dxa"/>
          </w:tcPr>
          <w:p w14:paraId="0B62E82D" w14:textId="30CE7269" w:rsidR="00850EE5" w:rsidRDefault="00244C8C">
            <w:r>
              <w:t>10: Details button</w:t>
            </w:r>
          </w:p>
        </w:tc>
        <w:tc>
          <w:tcPr>
            <w:tcW w:w="1731" w:type="dxa"/>
          </w:tcPr>
          <w:p w14:paraId="6C71C00A" w14:textId="0C17A76D" w:rsidR="00850EE5" w:rsidRDefault="00244C8C">
            <w:r>
              <w:t>name</w:t>
            </w:r>
          </w:p>
        </w:tc>
        <w:tc>
          <w:tcPr>
            <w:tcW w:w="1758" w:type="dxa"/>
          </w:tcPr>
          <w:p w14:paraId="62E13A97" w14:textId="1A801546" w:rsidR="00850EE5" w:rsidRDefault="00244C8C">
            <w:r>
              <w:t xml:space="preserve">On </w:t>
            </w:r>
            <w:proofErr w:type="spellStart"/>
            <w:r>
              <w:t>detailsView</w:t>
            </w:r>
            <w:proofErr w:type="spellEnd"/>
            <w:r>
              <w:t xml:space="preserve"> </w:t>
            </w:r>
            <w:proofErr w:type="spellStart"/>
            <w:r>
              <w:t>btnDetails</w:t>
            </w:r>
            <w:proofErr w:type="spellEnd"/>
            <w:r>
              <w:t xml:space="preserve"> takes you to </w:t>
            </w:r>
            <w:proofErr w:type="spellStart"/>
            <w:r w:rsidR="001722CE" w:rsidRPr="001722CE">
              <w:t>activity_view_details</w:t>
            </w:r>
            <w:proofErr w:type="spellEnd"/>
          </w:p>
        </w:tc>
        <w:tc>
          <w:tcPr>
            <w:tcW w:w="1733" w:type="dxa"/>
          </w:tcPr>
          <w:p w14:paraId="75918F8A" w14:textId="575B6799" w:rsidR="00850EE5" w:rsidRDefault="00244C8C">
            <w:r>
              <w:t>Error button crashes app</w:t>
            </w:r>
          </w:p>
        </w:tc>
        <w:tc>
          <w:tcPr>
            <w:tcW w:w="1726" w:type="dxa"/>
          </w:tcPr>
          <w:p w14:paraId="6C3C956B" w14:textId="6E2E5995" w:rsidR="00850EE5" w:rsidRDefault="001722CE">
            <w:r>
              <w:t>Resource call failed,</w:t>
            </w:r>
            <w:r w:rsidR="004F3DB0">
              <w:t xml:space="preserve"> fix </w:t>
            </w:r>
            <w:proofErr w:type="spellStart"/>
            <w:r w:rsidR="004F3DB0">
              <w:t>oncreate</w:t>
            </w:r>
            <w:proofErr w:type="spellEnd"/>
            <w:r w:rsidR="004F3DB0">
              <w:t xml:space="preserve"> method in View Details</w:t>
            </w:r>
            <w:r>
              <w:t xml:space="preserve"> </w:t>
            </w:r>
          </w:p>
        </w:tc>
      </w:tr>
      <w:tr w:rsidR="00635199" w14:paraId="15721770" w14:textId="77777777" w:rsidTr="00594B63">
        <w:tc>
          <w:tcPr>
            <w:tcW w:w="2402" w:type="dxa"/>
          </w:tcPr>
          <w:p w14:paraId="3A01DD96" w14:textId="4676F39D" w:rsidR="00BF5BB0" w:rsidRDefault="001722CE">
            <w:r>
              <w:t>11: Details button</w:t>
            </w:r>
          </w:p>
        </w:tc>
        <w:tc>
          <w:tcPr>
            <w:tcW w:w="1731" w:type="dxa"/>
          </w:tcPr>
          <w:p w14:paraId="749E89D9" w14:textId="2ACB167B" w:rsidR="00BF5BB0" w:rsidRDefault="001722CE">
            <w:r>
              <w:t>name</w:t>
            </w:r>
          </w:p>
        </w:tc>
        <w:tc>
          <w:tcPr>
            <w:tcW w:w="1758" w:type="dxa"/>
          </w:tcPr>
          <w:p w14:paraId="011B392E" w14:textId="4C47B9A6" w:rsidR="00BF5BB0" w:rsidRDefault="001722CE">
            <w:r>
              <w:t xml:space="preserve">On </w:t>
            </w:r>
            <w:proofErr w:type="spellStart"/>
            <w:r>
              <w:t>detailsView</w:t>
            </w:r>
            <w:proofErr w:type="spellEnd"/>
            <w:r>
              <w:t xml:space="preserve"> </w:t>
            </w:r>
            <w:proofErr w:type="spellStart"/>
            <w:r>
              <w:t>btnDetails</w:t>
            </w:r>
            <w:proofErr w:type="spellEnd"/>
            <w:r>
              <w:t xml:space="preserve"> takes you to </w:t>
            </w:r>
            <w:proofErr w:type="spellStart"/>
            <w:r w:rsidRPr="001722CE">
              <w:t>activity_view_details</w:t>
            </w:r>
            <w:proofErr w:type="spellEnd"/>
          </w:p>
        </w:tc>
        <w:tc>
          <w:tcPr>
            <w:tcW w:w="1733" w:type="dxa"/>
          </w:tcPr>
          <w:p w14:paraId="0C6D4A31" w14:textId="47823F23" w:rsidR="00BF5BB0" w:rsidRDefault="004F3DB0">
            <w:r>
              <w:t xml:space="preserve">On </w:t>
            </w:r>
            <w:proofErr w:type="spellStart"/>
            <w:r>
              <w:t>detailsView</w:t>
            </w:r>
            <w:proofErr w:type="spellEnd"/>
            <w:r>
              <w:t xml:space="preserve"> </w:t>
            </w:r>
            <w:proofErr w:type="spellStart"/>
            <w:r>
              <w:t>btnDetails</w:t>
            </w:r>
            <w:proofErr w:type="spellEnd"/>
            <w:r>
              <w:t xml:space="preserve"> takes you to </w:t>
            </w:r>
            <w:proofErr w:type="spellStart"/>
            <w:r w:rsidRPr="001722CE">
              <w:t>activity_view_details</w:t>
            </w:r>
            <w:proofErr w:type="spellEnd"/>
          </w:p>
        </w:tc>
        <w:tc>
          <w:tcPr>
            <w:tcW w:w="1726" w:type="dxa"/>
          </w:tcPr>
          <w:p w14:paraId="57C40148" w14:textId="551D5242" w:rsidR="00BF5BB0" w:rsidRDefault="004F3DB0">
            <w:r>
              <w:t>None</w:t>
            </w:r>
          </w:p>
        </w:tc>
      </w:tr>
      <w:tr w:rsidR="00635199" w14:paraId="31416EEC" w14:textId="77777777" w:rsidTr="00594B63">
        <w:tc>
          <w:tcPr>
            <w:tcW w:w="2402" w:type="dxa"/>
          </w:tcPr>
          <w:p w14:paraId="01A4D638" w14:textId="43047C70" w:rsidR="00594B63" w:rsidRDefault="00070964" w:rsidP="00594B63">
            <w:r>
              <w:t xml:space="preserve">12: Rotation test </w:t>
            </w:r>
            <w:r w:rsidR="00231D5F">
              <w:t>–</w:t>
            </w:r>
            <w:r>
              <w:t xml:space="preserve"> </w:t>
            </w:r>
            <w:r w:rsidR="00231D5F">
              <w:t>home fragment</w:t>
            </w:r>
          </w:p>
        </w:tc>
        <w:tc>
          <w:tcPr>
            <w:tcW w:w="1731" w:type="dxa"/>
          </w:tcPr>
          <w:p w14:paraId="2BBACAF5" w14:textId="2688FA07" w:rsidR="00594B63" w:rsidRDefault="00231D5F" w:rsidP="00594B63">
            <w:r>
              <w:t>None</w:t>
            </w:r>
          </w:p>
        </w:tc>
        <w:tc>
          <w:tcPr>
            <w:tcW w:w="1758" w:type="dxa"/>
          </w:tcPr>
          <w:p w14:paraId="3808DDB7" w14:textId="0EB30F61" w:rsidR="00594B63" w:rsidRDefault="00231D5F" w:rsidP="00594B63">
            <w:r>
              <w:t>All app functions are working and available for user</w:t>
            </w:r>
          </w:p>
        </w:tc>
        <w:tc>
          <w:tcPr>
            <w:tcW w:w="1733" w:type="dxa"/>
          </w:tcPr>
          <w:p w14:paraId="472E8A1D" w14:textId="368986CD" w:rsidR="00594B63" w:rsidRDefault="00231D5F" w:rsidP="00594B63">
            <w:r>
              <w:t>All app functions are working and available for user</w:t>
            </w:r>
          </w:p>
        </w:tc>
        <w:tc>
          <w:tcPr>
            <w:tcW w:w="1726" w:type="dxa"/>
          </w:tcPr>
          <w:p w14:paraId="5F754769" w14:textId="3B05DA38" w:rsidR="00594B63" w:rsidRDefault="00231D5F" w:rsidP="00594B63">
            <w:r>
              <w:t>None</w:t>
            </w:r>
          </w:p>
        </w:tc>
      </w:tr>
      <w:tr w:rsidR="00635199" w14:paraId="7495CE85" w14:textId="77777777" w:rsidTr="00594B63">
        <w:tc>
          <w:tcPr>
            <w:tcW w:w="2402" w:type="dxa"/>
          </w:tcPr>
          <w:p w14:paraId="5001D8E9" w14:textId="4603E24E" w:rsidR="00594B63" w:rsidRDefault="00231D5F" w:rsidP="00594B63">
            <w:r>
              <w:t xml:space="preserve">13: </w:t>
            </w:r>
            <w:r>
              <w:t xml:space="preserve">Rotation test – </w:t>
            </w:r>
            <w:r>
              <w:t>search</w:t>
            </w:r>
            <w:r>
              <w:t xml:space="preserve"> fragment</w:t>
            </w:r>
          </w:p>
        </w:tc>
        <w:tc>
          <w:tcPr>
            <w:tcW w:w="1731" w:type="dxa"/>
          </w:tcPr>
          <w:p w14:paraId="71EB55CE" w14:textId="6FEC9337" w:rsidR="00594B63" w:rsidRDefault="00231D5F" w:rsidP="00594B63">
            <w:r>
              <w:t>None</w:t>
            </w:r>
          </w:p>
        </w:tc>
        <w:tc>
          <w:tcPr>
            <w:tcW w:w="1758" w:type="dxa"/>
          </w:tcPr>
          <w:p w14:paraId="6C47C701" w14:textId="2DC9874E" w:rsidR="00594B63" w:rsidRDefault="00231D5F" w:rsidP="00594B63">
            <w:r>
              <w:t>All app functions are working and available for user</w:t>
            </w:r>
          </w:p>
        </w:tc>
        <w:tc>
          <w:tcPr>
            <w:tcW w:w="1733" w:type="dxa"/>
          </w:tcPr>
          <w:p w14:paraId="18AA6548" w14:textId="3CD77218" w:rsidR="00594B63" w:rsidRDefault="00231D5F" w:rsidP="00594B63">
            <w:r>
              <w:t xml:space="preserve">All app functions are working </w:t>
            </w:r>
            <w:r>
              <w:t>but</w:t>
            </w:r>
            <w:r>
              <w:t xml:space="preserve"> </w:t>
            </w:r>
            <w:r>
              <w:t xml:space="preserve">not </w:t>
            </w:r>
            <w:r>
              <w:t>available for user</w:t>
            </w:r>
          </w:p>
        </w:tc>
        <w:tc>
          <w:tcPr>
            <w:tcW w:w="1726" w:type="dxa"/>
          </w:tcPr>
          <w:p w14:paraId="5BFC2EA1" w14:textId="022D99CC" w:rsidR="00594B63" w:rsidRDefault="00231D5F" w:rsidP="00594B63">
            <w:r>
              <w:t xml:space="preserve">Implement </w:t>
            </w:r>
            <w:proofErr w:type="spellStart"/>
            <w:r>
              <w:t>scrollview</w:t>
            </w:r>
            <w:proofErr w:type="spellEnd"/>
            <w:r>
              <w:t xml:space="preserve"> to allow scrolling to occur on page</w:t>
            </w:r>
          </w:p>
        </w:tc>
      </w:tr>
      <w:tr w:rsidR="00635199" w14:paraId="4AB73D7D" w14:textId="77777777" w:rsidTr="00594B63">
        <w:tc>
          <w:tcPr>
            <w:tcW w:w="2402" w:type="dxa"/>
          </w:tcPr>
          <w:p w14:paraId="060E0E3E" w14:textId="77466FF6" w:rsidR="00594B63" w:rsidRDefault="00231D5F" w:rsidP="00594B63">
            <w:r>
              <w:t xml:space="preserve">14: </w:t>
            </w:r>
            <w:r>
              <w:t>Rotation test – search fragment</w:t>
            </w:r>
          </w:p>
        </w:tc>
        <w:tc>
          <w:tcPr>
            <w:tcW w:w="1731" w:type="dxa"/>
          </w:tcPr>
          <w:p w14:paraId="64451B44" w14:textId="61D8996B" w:rsidR="00594B63" w:rsidRDefault="00231D5F" w:rsidP="00594B63">
            <w:r>
              <w:t>None</w:t>
            </w:r>
          </w:p>
        </w:tc>
        <w:tc>
          <w:tcPr>
            <w:tcW w:w="1758" w:type="dxa"/>
          </w:tcPr>
          <w:p w14:paraId="4A33E920" w14:textId="27589208" w:rsidR="00594B63" w:rsidRDefault="00231D5F" w:rsidP="00594B63">
            <w:r>
              <w:t>All app functions are working and available for user</w:t>
            </w:r>
          </w:p>
        </w:tc>
        <w:tc>
          <w:tcPr>
            <w:tcW w:w="1733" w:type="dxa"/>
          </w:tcPr>
          <w:p w14:paraId="44836045" w14:textId="3679F866" w:rsidR="00594B63" w:rsidRDefault="00231D5F" w:rsidP="00594B63">
            <w:r>
              <w:t>All app functions are working and available for user</w:t>
            </w:r>
          </w:p>
        </w:tc>
        <w:tc>
          <w:tcPr>
            <w:tcW w:w="1726" w:type="dxa"/>
          </w:tcPr>
          <w:p w14:paraId="7F110344" w14:textId="36D5E3DF" w:rsidR="00594B63" w:rsidRDefault="00231D5F" w:rsidP="00594B63">
            <w:r>
              <w:t>None</w:t>
            </w:r>
          </w:p>
        </w:tc>
      </w:tr>
      <w:tr w:rsidR="00635199" w14:paraId="193FDBAC" w14:textId="77777777" w:rsidTr="00594B63">
        <w:tc>
          <w:tcPr>
            <w:tcW w:w="2402" w:type="dxa"/>
          </w:tcPr>
          <w:p w14:paraId="4E878414" w14:textId="4EAC5D94" w:rsidR="00594B63" w:rsidRDefault="00231D5F" w:rsidP="00594B63">
            <w:r>
              <w:lastRenderedPageBreak/>
              <w:t xml:space="preserve">15: </w:t>
            </w:r>
            <w:r>
              <w:t xml:space="preserve">Rotation test – </w:t>
            </w:r>
            <w:r>
              <w:t>view detail</w:t>
            </w:r>
          </w:p>
        </w:tc>
        <w:tc>
          <w:tcPr>
            <w:tcW w:w="1731" w:type="dxa"/>
          </w:tcPr>
          <w:p w14:paraId="3FE2C3F7" w14:textId="4D828233" w:rsidR="00594B63" w:rsidRDefault="00231D5F" w:rsidP="00594B63">
            <w:r>
              <w:t>None</w:t>
            </w:r>
          </w:p>
        </w:tc>
        <w:tc>
          <w:tcPr>
            <w:tcW w:w="1758" w:type="dxa"/>
          </w:tcPr>
          <w:p w14:paraId="7984A641" w14:textId="0BE6F674" w:rsidR="00594B63" w:rsidRDefault="00231D5F" w:rsidP="00594B63">
            <w:r>
              <w:t>All app functions are working and available for user</w:t>
            </w:r>
          </w:p>
        </w:tc>
        <w:tc>
          <w:tcPr>
            <w:tcW w:w="1733" w:type="dxa"/>
          </w:tcPr>
          <w:p w14:paraId="70EB0F69" w14:textId="0F175793" w:rsidR="00594B63" w:rsidRDefault="00231D5F" w:rsidP="00594B63">
            <w:r>
              <w:t>All app functions are working but not available for user</w:t>
            </w:r>
          </w:p>
        </w:tc>
        <w:tc>
          <w:tcPr>
            <w:tcW w:w="1726" w:type="dxa"/>
          </w:tcPr>
          <w:p w14:paraId="04BB1C78" w14:textId="334CDFDD" w:rsidR="00594B63" w:rsidRDefault="00231D5F" w:rsidP="00594B63">
            <w:r>
              <w:t xml:space="preserve">Implement </w:t>
            </w:r>
            <w:proofErr w:type="spellStart"/>
            <w:r>
              <w:t>scrollview</w:t>
            </w:r>
            <w:proofErr w:type="spellEnd"/>
            <w:r>
              <w:t xml:space="preserve"> to allow scrolling to occur on page</w:t>
            </w:r>
          </w:p>
        </w:tc>
      </w:tr>
      <w:tr w:rsidR="00635199" w14:paraId="01B0250C" w14:textId="77777777" w:rsidTr="00594B63">
        <w:tc>
          <w:tcPr>
            <w:tcW w:w="2402" w:type="dxa"/>
          </w:tcPr>
          <w:p w14:paraId="348FE13F" w14:textId="17E1B8B0" w:rsidR="00594B63" w:rsidRDefault="00231D5F" w:rsidP="00594B63">
            <w:r>
              <w:t xml:space="preserve">16: </w:t>
            </w:r>
            <w:r>
              <w:t>Rotation test – view detail</w:t>
            </w:r>
          </w:p>
        </w:tc>
        <w:tc>
          <w:tcPr>
            <w:tcW w:w="1731" w:type="dxa"/>
          </w:tcPr>
          <w:p w14:paraId="0EC0EEDA" w14:textId="31B52CDB" w:rsidR="00594B63" w:rsidRDefault="00231D5F" w:rsidP="00594B63">
            <w:r>
              <w:t>None</w:t>
            </w:r>
          </w:p>
        </w:tc>
        <w:tc>
          <w:tcPr>
            <w:tcW w:w="1758" w:type="dxa"/>
          </w:tcPr>
          <w:p w14:paraId="1A97E72E" w14:textId="462B765F" w:rsidR="00594B63" w:rsidRDefault="00231D5F" w:rsidP="00594B63">
            <w:r>
              <w:t>All app functions are working and available for user</w:t>
            </w:r>
          </w:p>
        </w:tc>
        <w:tc>
          <w:tcPr>
            <w:tcW w:w="1733" w:type="dxa"/>
          </w:tcPr>
          <w:p w14:paraId="508C9C36" w14:textId="0C69025E" w:rsidR="00594B63" w:rsidRDefault="00231D5F" w:rsidP="00594B63">
            <w:r>
              <w:t>All app functions are working and available for user</w:t>
            </w:r>
          </w:p>
        </w:tc>
        <w:tc>
          <w:tcPr>
            <w:tcW w:w="1726" w:type="dxa"/>
          </w:tcPr>
          <w:p w14:paraId="3D51AEEA" w14:textId="036B0F66" w:rsidR="00594B63" w:rsidRDefault="00231D5F" w:rsidP="00594B63">
            <w:r>
              <w:t>None</w:t>
            </w:r>
          </w:p>
        </w:tc>
      </w:tr>
      <w:tr w:rsidR="004F1915" w14:paraId="103BCBDD" w14:textId="77777777" w:rsidTr="00594B63">
        <w:tc>
          <w:tcPr>
            <w:tcW w:w="2402" w:type="dxa"/>
          </w:tcPr>
          <w:p w14:paraId="4B4CC22E" w14:textId="10D205F4" w:rsidR="004F1915" w:rsidRDefault="004F1915" w:rsidP="00594B63">
            <w:r>
              <w:t>17: search bar input</w:t>
            </w:r>
          </w:p>
        </w:tc>
        <w:tc>
          <w:tcPr>
            <w:tcW w:w="1731" w:type="dxa"/>
          </w:tcPr>
          <w:p w14:paraId="5AC245F6" w14:textId="60C22565" w:rsidR="004F1915" w:rsidRDefault="004F1915" w:rsidP="00594B63">
            <w:proofErr w:type="spellStart"/>
            <w:r>
              <w:t>SearchName</w:t>
            </w:r>
            <w:proofErr w:type="spellEnd"/>
          </w:p>
        </w:tc>
        <w:tc>
          <w:tcPr>
            <w:tcW w:w="1758" w:type="dxa"/>
          </w:tcPr>
          <w:p w14:paraId="6A02D3BE" w14:textId="22212718" w:rsidR="004F1915" w:rsidRDefault="004F1915" w:rsidP="00594B63">
            <w:r>
              <w:t xml:space="preserve">App should get user input from </w:t>
            </w:r>
            <w:proofErr w:type="spellStart"/>
            <w:r>
              <w:t>etSearch</w:t>
            </w:r>
            <w:proofErr w:type="spellEnd"/>
            <w:r>
              <w:t xml:space="preserve"> for </w:t>
            </w:r>
            <w:proofErr w:type="spellStart"/>
            <w:r>
              <w:t>api</w:t>
            </w:r>
            <w:proofErr w:type="spellEnd"/>
          </w:p>
        </w:tc>
        <w:tc>
          <w:tcPr>
            <w:tcW w:w="1733" w:type="dxa"/>
          </w:tcPr>
          <w:p w14:paraId="09821703" w14:textId="7702C262" w:rsidR="004F1915" w:rsidRDefault="004F1915" w:rsidP="00594B63">
            <w:r>
              <w:t>App get</w:t>
            </w:r>
            <w:r>
              <w:t>s</w:t>
            </w:r>
            <w:r>
              <w:t xml:space="preserve"> user input from </w:t>
            </w:r>
            <w:proofErr w:type="spellStart"/>
            <w:r>
              <w:t>etSearch</w:t>
            </w:r>
            <w:proofErr w:type="spellEnd"/>
            <w:r>
              <w:t xml:space="preserve"> for </w:t>
            </w:r>
            <w:proofErr w:type="spellStart"/>
            <w:r>
              <w:t>api</w:t>
            </w:r>
            <w:proofErr w:type="spellEnd"/>
          </w:p>
        </w:tc>
        <w:tc>
          <w:tcPr>
            <w:tcW w:w="1726" w:type="dxa"/>
          </w:tcPr>
          <w:p w14:paraId="5EB992A6" w14:textId="7600D033" w:rsidR="004F1915" w:rsidRDefault="004F1915" w:rsidP="00594B63">
            <w:r>
              <w:t>None</w:t>
            </w:r>
          </w:p>
        </w:tc>
      </w:tr>
      <w:tr w:rsidR="00635199" w14:paraId="3D1B5D02" w14:textId="77777777" w:rsidTr="00594B63">
        <w:tc>
          <w:tcPr>
            <w:tcW w:w="2402" w:type="dxa"/>
          </w:tcPr>
          <w:p w14:paraId="490DF721" w14:textId="4A2D0B7E" w:rsidR="00594B63" w:rsidRDefault="00231D5F" w:rsidP="00594B63">
            <w:r>
              <w:t>1</w:t>
            </w:r>
            <w:r w:rsidR="004F1915">
              <w:t>8</w:t>
            </w:r>
            <w:r>
              <w:t xml:space="preserve">: </w:t>
            </w:r>
            <w:proofErr w:type="spellStart"/>
            <w:r w:rsidR="00C8663F">
              <w:t>api</w:t>
            </w:r>
            <w:proofErr w:type="spellEnd"/>
            <w:r w:rsidR="00C8663F">
              <w:t xml:space="preserve"> returns using </w:t>
            </w:r>
            <w:proofErr w:type="spellStart"/>
            <w:r w:rsidR="00C8663F">
              <w:t>volly</w:t>
            </w:r>
            <w:proofErr w:type="spellEnd"/>
          </w:p>
        </w:tc>
        <w:tc>
          <w:tcPr>
            <w:tcW w:w="1731" w:type="dxa"/>
          </w:tcPr>
          <w:p w14:paraId="37CE906B" w14:textId="37E6A774" w:rsidR="00594B63" w:rsidRDefault="00C8663F" w:rsidP="00594B63">
            <w:proofErr w:type="spellStart"/>
            <w:r>
              <w:t>SearchName</w:t>
            </w:r>
            <w:proofErr w:type="spellEnd"/>
          </w:p>
        </w:tc>
        <w:tc>
          <w:tcPr>
            <w:tcW w:w="1758" w:type="dxa"/>
          </w:tcPr>
          <w:p w14:paraId="0A873423" w14:textId="0BD4A2B2" w:rsidR="00594B63" w:rsidRDefault="00C8663F" w:rsidP="00594B63">
            <w:proofErr w:type="spellStart"/>
            <w:r>
              <w:t>Api</w:t>
            </w:r>
            <w:proofErr w:type="spellEnd"/>
            <w:r>
              <w:t xml:space="preserve"> call should return correct information</w:t>
            </w:r>
          </w:p>
        </w:tc>
        <w:tc>
          <w:tcPr>
            <w:tcW w:w="1733" w:type="dxa"/>
          </w:tcPr>
          <w:p w14:paraId="7FE7DF54" w14:textId="45135283" w:rsidR="00594B63" w:rsidRDefault="00C8663F" w:rsidP="00594B63">
            <w:proofErr w:type="spellStart"/>
            <w:r>
              <w:t>Api</w:t>
            </w:r>
            <w:proofErr w:type="spellEnd"/>
            <w:r>
              <w:t xml:space="preserve"> call </w:t>
            </w:r>
            <w:proofErr w:type="spellStart"/>
            <w:r>
              <w:t>didnt</w:t>
            </w:r>
            <w:proofErr w:type="spellEnd"/>
            <w:r>
              <w:t xml:space="preserve"> return correct information</w:t>
            </w:r>
          </w:p>
        </w:tc>
        <w:tc>
          <w:tcPr>
            <w:tcW w:w="1726" w:type="dxa"/>
          </w:tcPr>
          <w:p w14:paraId="7D6F97B1" w14:textId="6AF234C5" w:rsidR="00594B63" w:rsidRDefault="00C8663F" w:rsidP="00594B63">
            <w:r>
              <w:t xml:space="preserve">Added more type parameters to </w:t>
            </w:r>
            <w:proofErr w:type="spellStart"/>
            <w:r>
              <w:t>api</w:t>
            </w:r>
            <w:proofErr w:type="spellEnd"/>
            <w:r>
              <w:t xml:space="preserve"> such as</w:t>
            </w:r>
            <w:r w:rsidR="004F1915">
              <w:t xml:space="preserve"> music Album and TV Series</w:t>
            </w:r>
          </w:p>
        </w:tc>
      </w:tr>
      <w:tr w:rsidR="00635199" w14:paraId="1162F86E" w14:textId="77777777" w:rsidTr="00594B63">
        <w:tc>
          <w:tcPr>
            <w:tcW w:w="2402" w:type="dxa"/>
          </w:tcPr>
          <w:p w14:paraId="338A8052" w14:textId="5E90CEB7" w:rsidR="00594B63" w:rsidRDefault="00C8663F" w:rsidP="00594B63">
            <w:r>
              <w:t>1</w:t>
            </w:r>
            <w:r w:rsidR="004F1915">
              <w:t>9</w:t>
            </w:r>
            <w:r>
              <w:t xml:space="preserve">: </w:t>
            </w:r>
            <w:proofErr w:type="spellStart"/>
            <w:r>
              <w:t>api</w:t>
            </w:r>
            <w:proofErr w:type="spellEnd"/>
            <w:r>
              <w:t xml:space="preserve"> returns using </w:t>
            </w:r>
            <w:proofErr w:type="spellStart"/>
            <w:r>
              <w:t>volly</w:t>
            </w:r>
            <w:proofErr w:type="spellEnd"/>
          </w:p>
        </w:tc>
        <w:tc>
          <w:tcPr>
            <w:tcW w:w="1731" w:type="dxa"/>
          </w:tcPr>
          <w:p w14:paraId="63699205" w14:textId="0A70C7DF" w:rsidR="00594B63" w:rsidRDefault="00C8663F" w:rsidP="00594B63">
            <w:proofErr w:type="spellStart"/>
            <w:r>
              <w:t>SearchName</w:t>
            </w:r>
            <w:proofErr w:type="spellEnd"/>
          </w:p>
        </w:tc>
        <w:tc>
          <w:tcPr>
            <w:tcW w:w="1758" w:type="dxa"/>
          </w:tcPr>
          <w:p w14:paraId="6413A78D" w14:textId="29B9F244" w:rsidR="00594B63" w:rsidRDefault="00C8663F" w:rsidP="00594B63">
            <w:proofErr w:type="spellStart"/>
            <w:r>
              <w:t>Api</w:t>
            </w:r>
            <w:proofErr w:type="spellEnd"/>
            <w:r>
              <w:t xml:space="preserve"> call should return correct information</w:t>
            </w:r>
          </w:p>
        </w:tc>
        <w:tc>
          <w:tcPr>
            <w:tcW w:w="1733" w:type="dxa"/>
          </w:tcPr>
          <w:p w14:paraId="610FAEFA" w14:textId="2EA0F0C0" w:rsidR="00594B63" w:rsidRDefault="004F1915" w:rsidP="00594B63">
            <w:proofErr w:type="spellStart"/>
            <w:r>
              <w:t>Api</w:t>
            </w:r>
            <w:proofErr w:type="spellEnd"/>
            <w:r>
              <w:t xml:space="preserve"> call return</w:t>
            </w:r>
            <w:r>
              <w:t xml:space="preserve">ed the </w:t>
            </w:r>
            <w:r>
              <w:t>correct information</w:t>
            </w:r>
          </w:p>
        </w:tc>
        <w:tc>
          <w:tcPr>
            <w:tcW w:w="1726" w:type="dxa"/>
          </w:tcPr>
          <w:p w14:paraId="31B89619" w14:textId="5B9C36E6" w:rsidR="00594B63" w:rsidRDefault="004F1915" w:rsidP="00594B63">
            <w:r>
              <w:t>None</w:t>
            </w:r>
          </w:p>
        </w:tc>
      </w:tr>
      <w:tr w:rsidR="004F1915" w14:paraId="61CD9FD0" w14:textId="77777777" w:rsidTr="00594B63">
        <w:tc>
          <w:tcPr>
            <w:tcW w:w="2402" w:type="dxa"/>
          </w:tcPr>
          <w:p w14:paraId="0A845321" w14:textId="41879BB3" w:rsidR="004F1915" w:rsidRDefault="004F1915" w:rsidP="00594B63">
            <w:r>
              <w:t xml:space="preserve">20: </w:t>
            </w:r>
            <w:proofErr w:type="spellStart"/>
            <w:r>
              <w:t>api</w:t>
            </w:r>
            <w:proofErr w:type="spellEnd"/>
            <w:r>
              <w:t xml:space="preserve"> - null inputs</w:t>
            </w:r>
          </w:p>
        </w:tc>
        <w:tc>
          <w:tcPr>
            <w:tcW w:w="1731" w:type="dxa"/>
          </w:tcPr>
          <w:p w14:paraId="1175D59C" w14:textId="00BE6847" w:rsidR="004F1915" w:rsidRDefault="004F1915" w:rsidP="00594B63">
            <w:proofErr w:type="spellStart"/>
            <w:r>
              <w:t>SearchName</w:t>
            </w:r>
            <w:proofErr w:type="spellEnd"/>
          </w:p>
        </w:tc>
        <w:tc>
          <w:tcPr>
            <w:tcW w:w="1758" w:type="dxa"/>
          </w:tcPr>
          <w:p w14:paraId="7090731F" w14:textId="4E62962F" w:rsidR="004F1915" w:rsidRDefault="004F1915" w:rsidP="00594B63">
            <w:proofErr w:type="spellStart"/>
            <w:r>
              <w:t>Api</w:t>
            </w:r>
            <w:proofErr w:type="spellEnd"/>
            <w:r>
              <w:t xml:space="preserve"> handles null inputs</w:t>
            </w:r>
          </w:p>
        </w:tc>
        <w:tc>
          <w:tcPr>
            <w:tcW w:w="1733" w:type="dxa"/>
          </w:tcPr>
          <w:p w14:paraId="709D67F7" w14:textId="12426FCF" w:rsidR="004F1915" w:rsidRDefault="004F1915" w:rsidP="00594B63">
            <w:proofErr w:type="spellStart"/>
            <w:r>
              <w:t>Api</w:t>
            </w:r>
            <w:proofErr w:type="spellEnd"/>
            <w:r>
              <w:t xml:space="preserve"> does handle null inputs and returns error</w:t>
            </w:r>
          </w:p>
        </w:tc>
        <w:tc>
          <w:tcPr>
            <w:tcW w:w="1726" w:type="dxa"/>
          </w:tcPr>
          <w:p w14:paraId="61AA6ABC" w14:textId="0CC47B7D" w:rsidR="004F1915" w:rsidRDefault="00BF1AAC" w:rsidP="00594B63">
            <w:r>
              <w:t>Add validation to handle inputs</w:t>
            </w:r>
          </w:p>
        </w:tc>
      </w:tr>
      <w:tr w:rsidR="004F1915" w14:paraId="5AA43366" w14:textId="77777777" w:rsidTr="00594B63">
        <w:tc>
          <w:tcPr>
            <w:tcW w:w="2402" w:type="dxa"/>
          </w:tcPr>
          <w:p w14:paraId="77D99EDB" w14:textId="16E63A1D" w:rsidR="004F1915" w:rsidRDefault="00BF1AAC" w:rsidP="00594B63">
            <w:r>
              <w:t xml:space="preserve">21: </w:t>
            </w:r>
            <w:proofErr w:type="spellStart"/>
            <w:r w:rsidR="004F1915">
              <w:t>api</w:t>
            </w:r>
            <w:proofErr w:type="spellEnd"/>
            <w:r w:rsidR="004F1915">
              <w:t xml:space="preserve"> </w:t>
            </w:r>
            <w:r w:rsidR="004F1915">
              <w:t xml:space="preserve">- </w:t>
            </w:r>
            <w:r w:rsidR="004F1915">
              <w:t>null inputs</w:t>
            </w:r>
          </w:p>
        </w:tc>
        <w:tc>
          <w:tcPr>
            <w:tcW w:w="1731" w:type="dxa"/>
          </w:tcPr>
          <w:p w14:paraId="72B02999" w14:textId="61F0787B" w:rsidR="004F1915" w:rsidRDefault="004F1915" w:rsidP="00594B63">
            <w:proofErr w:type="spellStart"/>
            <w:r>
              <w:t>SearchName</w:t>
            </w:r>
            <w:proofErr w:type="spellEnd"/>
          </w:p>
        </w:tc>
        <w:tc>
          <w:tcPr>
            <w:tcW w:w="1758" w:type="dxa"/>
          </w:tcPr>
          <w:p w14:paraId="6B38BE1A" w14:textId="4454468E" w:rsidR="004F1915" w:rsidRDefault="004F1915" w:rsidP="00594B63">
            <w:proofErr w:type="spellStart"/>
            <w:r>
              <w:t>Api</w:t>
            </w:r>
            <w:proofErr w:type="spellEnd"/>
            <w:r>
              <w:t xml:space="preserve"> handles null inputs</w:t>
            </w:r>
          </w:p>
        </w:tc>
        <w:tc>
          <w:tcPr>
            <w:tcW w:w="1733" w:type="dxa"/>
          </w:tcPr>
          <w:p w14:paraId="7AE1DE75" w14:textId="702391AC" w:rsidR="004F1915" w:rsidRDefault="004F1915" w:rsidP="00594B63">
            <w:proofErr w:type="spellStart"/>
            <w:r>
              <w:t>Api</w:t>
            </w:r>
            <w:proofErr w:type="spellEnd"/>
            <w:r>
              <w:t xml:space="preserve"> handles null inputs</w:t>
            </w:r>
          </w:p>
        </w:tc>
        <w:tc>
          <w:tcPr>
            <w:tcW w:w="1726" w:type="dxa"/>
          </w:tcPr>
          <w:p w14:paraId="462027D0" w14:textId="04B496D1" w:rsidR="004F1915" w:rsidRDefault="004F1915" w:rsidP="00594B63">
            <w:r>
              <w:t>None</w:t>
            </w:r>
          </w:p>
        </w:tc>
      </w:tr>
      <w:tr w:rsidR="00635199" w14:paraId="025DC71E" w14:textId="77777777" w:rsidTr="00594B63">
        <w:tc>
          <w:tcPr>
            <w:tcW w:w="2402" w:type="dxa"/>
          </w:tcPr>
          <w:p w14:paraId="089C59C3" w14:textId="34371843" w:rsidR="00594B63" w:rsidRDefault="004F1915" w:rsidP="00594B63">
            <w:r>
              <w:t>2</w:t>
            </w:r>
            <w:r w:rsidR="00BF1AAC">
              <w:t>2</w:t>
            </w:r>
            <w:r w:rsidR="00C8663F">
              <w:t xml:space="preserve">: </w:t>
            </w:r>
            <w:r>
              <w:t xml:space="preserve">display </w:t>
            </w:r>
            <w:proofErr w:type="spellStart"/>
            <w:r>
              <w:t>api</w:t>
            </w:r>
            <w:proofErr w:type="spellEnd"/>
            <w:r>
              <w:t xml:space="preserve"> results</w:t>
            </w:r>
          </w:p>
        </w:tc>
        <w:tc>
          <w:tcPr>
            <w:tcW w:w="1731" w:type="dxa"/>
          </w:tcPr>
          <w:p w14:paraId="420746AE" w14:textId="5B009EBF" w:rsidR="00594B63" w:rsidRDefault="00B31AA9" w:rsidP="00594B63">
            <w:r>
              <w:t>Name</w:t>
            </w:r>
          </w:p>
          <w:p w14:paraId="4C22DA19" w14:textId="04452EB4" w:rsidR="00B31AA9" w:rsidRDefault="00B31AA9" w:rsidP="00594B63">
            <w:r>
              <w:t>Description</w:t>
            </w:r>
          </w:p>
          <w:p w14:paraId="712C3DF1" w14:textId="6ECA1ADF" w:rsidR="00B31AA9" w:rsidRDefault="00B31AA9" w:rsidP="00594B63">
            <w:r>
              <w:t>Link</w:t>
            </w:r>
          </w:p>
        </w:tc>
        <w:tc>
          <w:tcPr>
            <w:tcW w:w="1758" w:type="dxa"/>
          </w:tcPr>
          <w:p w14:paraId="495137EB" w14:textId="3DCC710A" w:rsidR="00594B63" w:rsidRDefault="00C8663F" w:rsidP="00594B63">
            <w:proofErr w:type="spellStart"/>
            <w:r>
              <w:t>Api</w:t>
            </w:r>
            <w:proofErr w:type="spellEnd"/>
            <w:r>
              <w:t xml:space="preserve"> </w:t>
            </w:r>
            <w:r w:rsidR="00B31AA9">
              <w:t>displays correct results</w:t>
            </w:r>
          </w:p>
        </w:tc>
        <w:tc>
          <w:tcPr>
            <w:tcW w:w="1733" w:type="dxa"/>
          </w:tcPr>
          <w:p w14:paraId="4BDB0577" w14:textId="78B1111E" w:rsidR="00594B63" w:rsidRDefault="00B31AA9" w:rsidP="00594B63">
            <w:proofErr w:type="spellStart"/>
            <w:r>
              <w:t>Api</w:t>
            </w:r>
            <w:proofErr w:type="spellEnd"/>
            <w:r>
              <w:t xml:space="preserve"> displays correct results</w:t>
            </w:r>
          </w:p>
        </w:tc>
        <w:tc>
          <w:tcPr>
            <w:tcW w:w="1726" w:type="dxa"/>
          </w:tcPr>
          <w:p w14:paraId="2C6D90EE" w14:textId="767FF57A" w:rsidR="00594B63" w:rsidRDefault="00B31AA9" w:rsidP="00594B63">
            <w:r>
              <w:t>None</w:t>
            </w:r>
          </w:p>
        </w:tc>
      </w:tr>
      <w:tr w:rsidR="00635199" w14:paraId="6DC751EC" w14:textId="77777777" w:rsidTr="00594B63">
        <w:tc>
          <w:tcPr>
            <w:tcW w:w="2402" w:type="dxa"/>
          </w:tcPr>
          <w:p w14:paraId="21BC7DD6" w14:textId="122FCCE7" w:rsidR="00594B63" w:rsidRDefault="00C8663F" w:rsidP="00594B63">
            <w:r>
              <w:t>2</w:t>
            </w:r>
            <w:r w:rsidR="00BF1AAC">
              <w:t>3</w:t>
            </w:r>
            <w:r>
              <w:t xml:space="preserve">: </w:t>
            </w:r>
            <w:r w:rsidR="00B31AA9">
              <w:t xml:space="preserve">save </w:t>
            </w:r>
            <w:proofErr w:type="spellStart"/>
            <w:r w:rsidR="00B31AA9">
              <w:t>api</w:t>
            </w:r>
            <w:proofErr w:type="spellEnd"/>
            <w:r w:rsidR="00B31AA9">
              <w:t xml:space="preserve"> results to </w:t>
            </w:r>
            <w:proofErr w:type="spellStart"/>
            <w:r w:rsidR="00B31AA9">
              <w:t>databse</w:t>
            </w:r>
            <w:proofErr w:type="spellEnd"/>
            <w:r w:rsidR="00B31AA9">
              <w:t xml:space="preserve"> on button press</w:t>
            </w:r>
          </w:p>
        </w:tc>
        <w:tc>
          <w:tcPr>
            <w:tcW w:w="1731" w:type="dxa"/>
          </w:tcPr>
          <w:p w14:paraId="609A3745" w14:textId="09367A0C" w:rsidR="00B31AA9" w:rsidRDefault="00B31AA9" w:rsidP="00B31AA9">
            <w:proofErr w:type="spellStart"/>
            <w:r>
              <w:t>Save</w:t>
            </w:r>
            <w:r>
              <w:t>Name</w:t>
            </w:r>
            <w:proofErr w:type="spellEnd"/>
          </w:p>
          <w:p w14:paraId="174742FC" w14:textId="7547AEF4" w:rsidR="00B31AA9" w:rsidRDefault="00B31AA9" w:rsidP="00B31AA9">
            <w:proofErr w:type="spellStart"/>
            <w:r>
              <w:t>Save</w:t>
            </w:r>
            <w:r>
              <w:t>Description</w:t>
            </w:r>
            <w:proofErr w:type="spellEnd"/>
          </w:p>
          <w:p w14:paraId="573436D5" w14:textId="53C957DB" w:rsidR="00594B63" w:rsidRDefault="00B31AA9" w:rsidP="00B31AA9">
            <w:proofErr w:type="spellStart"/>
            <w:r>
              <w:t>Save</w:t>
            </w:r>
            <w:r>
              <w:t>Link</w:t>
            </w:r>
            <w:proofErr w:type="spellEnd"/>
          </w:p>
        </w:tc>
        <w:tc>
          <w:tcPr>
            <w:tcW w:w="1758" w:type="dxa"/>
          </w:tcPr>
          <w:p w14:paraId="09287D26" w14:textId="45DCDE14" w:rsidR="00594B63" w:rsidRDefault="00C8663F" w:rsidP="00594B63">
            <w:proofErr w:type="spellStart"/>
            <w:r>
              <w:t>Api</w:t>
            </w:r>
            <w:proofErr w:type="spellEnd"/>
            <w:r>
              <w:t xml:space="preserve"> </w:t>
            </w:r>
            <w:r w:rsidR="00B31AA9">
              <w:t xml:space="preserve">saves information to </w:t>
            </w:r>
            <w:r w:rsidR="00781773">
              <w:t>database with no errors</w:t>
            </w:r>
          </w:p>
        </w:tc>
        <w:tc>
          <w:tcPr>
            <w:tcW w:w="1733" w:type="dxa"/>
          </w:tcPr>
          <w:p w14:paraId="7155C044" w14:textId="5F4C6673" w:rsidR="00594B63" w:rsidRDefault="00B31AA9" w:rsidP="00594B63">
            <w:proofErr w:type="spellStart"/>
            <w:r>
              <w:t>Api</w:t>
            </w:r>
            <w:proofErr w:type="spellEnd"/>
            <w:r>
              <w:t xml:space="preserve"> saves information to </w:t>
            </w:r>
            <w:proofErr w:type="gramStart"/>
            <w:r>
              <w:t>database</w:t>
            </w:r>
            <w:proofErr w:type="gramEnd"/>
            <w:r>
              <w:t xml:space="preserve"> but duplicate data can be saved</w:t>
            </w:r>
          </w:p>
        </w:tc>
        <w:tc>
          <w:tcPr>
            <w:tcW w:w="1726" w:type="dxa"/>
          </w:tcPr>
          <w:p w14:paraId="01BDEA04" w14:textId="223CDFFB" w:rsidR="00594B63" w:rsidRDefault="00B31AA9" w:rsidP="00594B63">
            <w:r>
              <w:t>Add validation to prevent</w:t>
            </w:r>
            <w:r w:rsidR="00781773">
              <w:t xml:space="preserve"> </w:t>
            </w:r>
            <w:r>
              <w:t>this</w:t>
            </w:r>
            <w:r w:rsidR="00781773">
              <w:t xml:space="preserve"> by querying all data in database</w:t>
            </w:r>
            <w:proofErr w:type="gramStart"/>
            <w:r w:rsidR="00781773">
              <w:t xml:space="preserve">.  </w:t>
            </w:r>
            <w:proofErr w:type="gramEnd"/>
          </w:p>
        </w:tc>
      </w:tr>
      <w:tr w:rsidR="00635199" w14:paraId="651B08FB" w14:textId="77777777" w:rsidTr="00594B63">
        <w:tc>
          <w:tcPr>
            <w:tcW w:w="2402" w:type="dxa"/>
          </w:tcPr>
          <w:p w14:paraId="598C05DD" w14:textId="1F69977C" w:rsidR="00520910" w:rsidRDefault="004F1915" w:rsidP="00594B63">
            <w:r>
              <w:t>2</w:t>
            </w:r>
            <w:r w:rsidR="00BF1AAC">
              <w:t>4</w:t>
            </w:r>
            <w:r>
              <w:t xml:space="preserve">: save </w:t>
            </w:r>
            <w:proofErr w:type="spellStart"/>
            <w:r>
              <w:t>api</w:t>
            </w:r>
            <w:proofErr w:type="spellEnd"/>
            <w:r>
              <w:t xml:space="preserve"> results</w:t>
            </w:r>
            <w:r w:rsidR="00B31AA9">
              <w:t xml:space="preserve"> to </w:t>
            </w:r>
            <w:proofErr w:type="spellStart"/>
            <w:r w:rsidR="00B31AA9">
              <w:t>databse</w:t>
            </w:r>
            <w:proofErr w:type="spellEnd"/>
            <w:r>
              <w:t xml:space="preserve"> on button press</w:t>
            </w:r>
          </w:p>
        </w:tc>
        <w:tc>
          <w:tcPr>
            <w:tcW w:w="1731" w:type="dxa"/>
          </w:tcPr>
          <w:p w14:paraId="08D6ED6B" w14:textId="77777777" w:rsidR="00781773" w:rsidRDefault="00781773" w:rsidP="00781773">
            <w:proofErr w:type="spellStart"/>
            <w:r>
              <w:t>SaveName</w:t>
            </w:r>
            <w:proofErr w:type="spellEnd"/>
          </w:p>
          <w:p w14:paraId="385EC949" w14:textId="77777777" w:rsidR="00781773" w:rsidRDefault="00781773" w:rsidP="00781773">
            <w:proofErr w:type="spellStart"/>
            <w:r>
              <w:t>SaveDescription</w:t>
            </w:r>
            <w:proofErr w:type="spellEnd"/>
          </w:p>
          <w:p w14:paraId="6BC9CA9F" w14:textId="275CBDD4" w:rsidR="00520910" w:rsidRDefault="00781773" w:rsidP="00781773">
            <w:proofErr w:type="spellStart"/>
            <w:r>
              <w:t>SaveLink</w:t>
            </w:r>
            <w:proofErr w:type="spellEnd"/>
          </w:p>
        </w:tc>
        <w:tc>
          <w:tcPr>
            <w:tcW w:w="1758" w:type="dxa"/>
          </w:tcPr>
          <w:p w14:paraId="376F1FB6" w14:textId="14906763" w:rsidR="00520910" w:rsidRDefault="00781773" w:rsidP="00594B63">
            <w:proofErr w:type="spellStart"/>
            <w:r>
              <w:t>Api</w:t>
            </w:r>
            <w:proofErr w:type="spellEnd"/>
            <w:r>
              <w:t xml:space="preserve"> saves information to database with no errors</w:t>
            </w:r>
          </w:p>
        </w:tc>
        <w:tc>
          <w:tcPr>
            <w:tcW w:w="1733" w:type="dxa"/>
          </w:tcPr>
          <w:p w14:paraId="3D205CF6" w14:textId="1B679F09" w:rsidR="00520910" w:rsidRDefault="00781773" w:rsidP="00594B63">
            <w:proofErr w:type="spellStart"/>
            <w:r>
              <w:t>Api</w:t>
            </w:r>
            <w:proofErr w:type="spellEnd"/>
            <w:r>
              <w:t xml:space="preserve"> saves information to database</w:t>
            </w:r>
            <w:r>
              <w:t xml:space="preserve"> however can save null entries if search is never </w:t>
            </w:r>
            <w:proofErr w:type="spellStart"/>
            <w:r>
              <w:t>proformed</w:t>
            </w:r>
            <w:proofErr w:type="spellEnd"/>
          </w:p>
        </w:tc>
        <w:tc>
          <w:tcPr>
            <w:tcW w:w="1726" w:type="dxa"/>
          </w:tcPr>
          <w:p w14:paraId="1D9B2D06" w14:textId="45C2F7E1" w:rsidR="00520910" w:rsidRDefault="00781773" w:rsidP="00594B63">
            <w:r>
              <w:t>Add validation to prevent this by</w:t>
            </w:r>
            <w:r>
              <w:t xml:space="preserve"> checking if </w:t>
            </w:r>
            <w:proofErr w:type="spellStart"/>
            <w:r>
              <w:t>SaveName</w:t>
            </w:r>
            <w:proofErr w:type="spellEnd"/>
            <w:r>
              <w:t xml:space="preserve"> is null or not</w:t>
            </w:r>
            <w:proofErr w:type="gramStart"/>
            <w:r>
              <w:t xml:space="preserve">.  </w:t>
            </w:r>
            <w:proofErr w:type="gramEnd"/>
          </w:p>
        </w:tc>
      </w:tr>
      <w:tr w:rsidR="00C8663F" w14:paraId="4DEB0439" w14:textId="77777777" w:rsidTr="00594B63">
        <w:tc>
          <w:tcPr>
            <w:tcW w:w="2402" w:type="dxa"/>
          </w:tcPr>
          <w:p w14:paraId="035BFDB8" w14:textId="77816472" w:rsidR="00C8663F" w:rsidRDefault="00B31AA9" w:rsidP="00594B63">
            <w:r>
              <w:t xml:space="preserve">25: </w:t>
            </w:r>
            <w:r>
              <w:t xml:space="preserve">save </w:t>
            </w:r>
            <w:proofErr w:type="spellStart"/>
            <w:r>
              <w:t>api</w:t>
            </w:r>
            <w:proofErr w:type="spellEnd"/>
            <w:r>
              <w:t xml:space="preserve"> results to </w:t>
            </w:r>
            <w:proofErr w:type="spellStart"/>
            <w:r>
              <w:t>databse</w:t>
            </w:r>
            <w:proofErr w:type="spellEnd"/>
            <w:r>
              <w:t xml:space="preserve"> on button press</w:t>
            </w:r>
          </w:p>
        </w:tc>
        <w:tc>
          <w:tcPr>
            <w:tcW w:w="1731" w:type="dxa"/>
          </w:tcPr>
          <w:p w14:paraId="2BEB2C5C" w14:textId="77777777" w:rsidR="00781773" w:rsidRDefault="00781773" w:rsidP="00781773">
            <w:proofErr w:type="spellStart"/>
            <w:r>
              <w:t>SaveName</w:t>
            </w:r>
            <w:proofErr w:type="spellEnd"/>
          </w:p>
          <w:p w14:paraId="78117DB1" w14:textId="77777777" w:rsidR="00781773" w:rsidRDefault="00781773" w:rsidP="00781773">
            <w:proofErr w:type="spellStart"/>
            <w:r>
              <w:t>SaveDescription</w:t>
            </w:r>
            <w:proofErr w:type="spellEnd"/>
          </w:p>
          <w:p w14:paraId="7B213E4D" w14:textId="520FD8F3" w:rsidR="00C8663F" w:rsidRDefault="00781773" w:rsidP="00781773">
            <w:proofErr w:type="spellStart"/>
            <w:r>
              <w:t>SaveLink</w:t>
            </w:r>
            <w:proofErr w:type="spellEnd"/>
          </w:p>
        </w:tc>
        <w:tc>
          <w:tcPr>
            <w:tcW w:w="1758" w:type="dxa"/>
          </w:tcPr>
          <w:p w14:paraId="45601499" w14:textId="02DB0C6C" w:rsidR="00C8663F" w:rsidRDefault="00781773" w:rsidP="00594B63">
            <w:proofErr w:type="spellStart"/>
            <w:r>
              <w:t>Api</w:t>
            </w:r>
            <w:proofErr w:type="spellEnd"/>
            <w:r>
              <w:t xml:space="preserve"> saves information to database with no errors</w:t>
            </w:r>
          </w:p>
        </w:tc>
        <w:tc>
          <w:tcPr>
            <w:tcW w:w="1733" w:type="dxa"/>
          </w:tcPr>
          <w:p w14:paraId="1202F88B" w14:textId="28783B57" w:rsidR="00C8663F" w:rsidRDefault="00781773" w:rsidP="00594B63">
            <w:proofErr w:type="spellStart"/>
            <w:r>
              <w:t>Api</w:t>
            </w:r>
            <w:proofErr w:type="spellEnd"/>
            <w:r>
              <w:t xml:space="preserve"> saves information to database with no errors</w:t>
            </w:r>
          </w:p>
        </w:tc>
        <w:tc>
          <w:tcPr>
            <w:tcW w:w="1726" w:type="dxa"/>
          </w:tcPr>
          <w:p w14:paraId="1705A080" w14:textId="06392C8D" w:rsidR="00C8663F" w:rsidRDefault="00781773" w:rsidP="00594B63">
            <w:r>
              <w:t>None</w:t>
            </w:r>
          </w:p>
        </w:tc>
      </w:tr>
      <w:tr w:rsidR="00C8663F" w14:paraId="61431200" w14:textId="77777777" w:rsidTr="00594B63">
        <w:tc>
          <w:tcPr>
            <w:tcW w:w="2402" w:type="dxa"/>
          </w:tcPr>
          <w:p w14:paraId="64B1DE4B" w14:textId="608C6962" w:rsidR="00C8663F" w:rsidRDefault="00B31AA9" w:rsidP="00594B63">
            <w:r>
              <w:t xml:space="preserve">26: </w:t>
            </w:r>
            <w:r>
              <w:t>save</w:t>
            </w:r>
            <w:r w:rsidR="00781773">
              <w:t>d data display</w:t>
            </w:r>
          </w:p>
        </w:tc>
        <w:tc>
          <w:tcPr>
            <w:tcW w:w="1731" w:type="dxa"/>
          </w:tcPr>
          <w:p w14:paraId="16A9C09C" w14:textId="658AA18B" w:rsidR="00C8663F" w:rsidRDefault="00781773" w:rsidP="00594B63">
            <w:proofErr w:type="spellStart"/>
            <w:r>
              <w:t>DetailDatabase</w:t>
            </w:r>
            <w:proofErr w:type="spellEnd"/>
          </w:p>
        </w:tc>
        <w:tc>
          <w:tcPr>
            <w:tcW w:w="1758" w:type="dxa"/>
          </w:tcPr>
          <w:p w14:paraId="094EE097" w14:textId="477EAF2D" w:rsidR="00C8663F" w:rsidRDefault="00781773" w:rsidP="00594B63">
            <w:r>
              <w:t>Home fragment shows data from database</w:t>
            </w:r>
          </w:p>
        </w:tc>
        <w:tc>
          <w:tcPr>
            <w:tcW w:w="1733" w:type="dxa"/>
          </w:tcPr>
          <w:p w14:paraId="320AB202" w14:textId="67683A7C" w:rsidR="00C8663F" w:rsidRDefault="00781773" w:rsidP="00594B63">
            <w:r>
              <w:t>Home fragment shows data from database</w:t>
            </w:r>
          </w:p>
        </w:tc>
        <w:tc>
          <w:tcPr>
            <w:tcW w:w="1726" w:type="dxa"/>
          </w:tcPr>
          <w:p w14:paraId="5F5BD68F" w14:textId="6A738CC0" w:rsidR="00C8663F" w:rsidRDefault="00781773" w:rsidP="00594B63">
            <w:r>
              <w:t>None</w:t>
            </w:r>
          </w:p>
        </w:tc>
      </w:tr>
      <w:tr w:rsidR="00C8663F" w14:paraId="017B0D84" w14:textId="77777777" w:rsidTr="00594B63">
        <w:tc>
          <w:tcPr>
            <w:tcW w:w="2402" w:type="dxa"/>
          </w:tcPr>
          <w:p w14:paraId="7840D1E3" w14:textId="005991E2" w:rsidR="00C8663F" w:rsidRDefault="00B31AA9" w:rsidP="00594B63">
            <w:r>
              <w:t xml:space="preserve">27: </w:t>
            </w:r>
            <w:r w:rsidR="00781773">
              <w:t>View details from database</w:t>
            </w:r>
          </w:p>
        </w:tc>
        <w:tc>
          <w:tcPr>
            <w:tcW w:w="1731" w:type="dxa"/>
          </w:tcPr>
          <w:p w14:paraId="69C0EB5F" w14:textId="76C5A20B" w:rsidR="00C8663F" w:rsidRDefault="00781773" w:rsidP="00594B63">
            <w:proofErr w:type="spellStart"/>
            <w:r>
              <w:t>DetailDatabase</w:t>
            </w:r>
            <w:proofErr w:type="spellEnd"/>
          </w:p>
        </w:tc>
        <w:tc>
          <w:tcPr>
            <w:tcW w:w="1758" w:type="dxa"/>
          </w:tcPr>
          <w:p w14:paraId="291289BC" w14:textId="6C5D0EA4" w:rsidR="00C8663F" w:rsidRDefault="00781773" w:rsidP="00594B63">
            <w:proofErr w:type="spellStart"/>
            <w:r>
              <w:t>ViewDetails</w:t>
            </w:r>
            <w:proofErr w:type="spellEnd"/>
            <w:r>
              <w:t xml:space="preserve"> shows correct data from database</w:t>
            </w:r>
          </w:p>
        </w:tc>
        <w:tc>
          <w:tcPr>
            <w:tcW w:w="1733" w:type="dxa"/>
          </w:tcPr>
          <w:p w14:paraId="473AAC31" w14:textId="4DD30107" w:rsidR="00C8663F" w:rsidRDefault="00781773" w:rsidP="00594B63">
            <w:proofErr w:type="spellStart"/>
            <w:r>
              <w:t>ViewDetails</w:t>
            </w:r>
            <w:proofErr w:type="spellEnd"/>
            <w:r>
              <w:t xml:space="preserve"> shows correct data from database</w:t>
            </w:r>
          </w:p>
        </w:tc>
        <w:tc>
          <w:tcPr>
            <w:tcW w:w="1726" w:type="dxa"/>
          </w:tcPr>
          <w:p w14:paraId="30ECA4CD" w14:textId="161F6228" w:rsidR="00C8663F" w:rsidRDefault="00781773" w:rsidP="00594B63">
            <w:r>
              <w:t>None</w:t>
            </w:r>
          </w:p>
        </w:tc>
      </w:tr>
      <w:tr w:rsidR="00C8663F" w14:paraId="3E8419E3" w14:textId="77777777" w:rsidTr="00594B63">
        <w:tc>
          <w:tcPr>
            <w:tcW w:w="2402" w:type="dxa"/>
          </w:tcPr>
          <w:p w14:paraId="38DF15BD" w14:textId="02974341" w:rsidR="00C8663F" w:rsidRDefault="00781773" w:rsidP="00594B63">
            <w:r>
              <w:t>28: Delete item from database</w:t>
            </w:r>
          </w:p>
        </w:tc>
        <w:tc>
          <w:tcPr>
            <w:tcW w:w="1731" w:type="dxa"/>
          </w:tcPr>
          <w:p w14:paraId="6151C448" w14:textId="3FC98486" w:rsidR="00C8663F" w:rsidRDefault="00781773" w:rsidP="00594B63">
            <w:proofErr w:type="spellStart"/>
            <w:r>
              <w:t>DetailDatabase</w:t>
            </w:r>
            <w:proofErr w:type="spellEnd"/>
          </w:p>
        </w:tc>
        <w:tc>
          <w:tcPr>
            <w:tcW w:w="1758" w:type="dxa"/>
          </w:tcPr>
          <w:p w14:paraId="18E3E915" w14:textId="59F676D5" w:rsidR="00C8663F" w:rsidRDefault="00781773" w:rsidP="00594B63">
            <w:r>
              <w:t xml:space="preserve">Delete item from database on back thread </w:t>
            </w:r>
            <w:r w:rsidR="00A25F03">
              <w:t>when button is pressed</w:t>
            </w:r>
          </w:p>
        </w:tc>
        <w:tc>
          <w:tcPr>
            <w:tcW w:w="1733" w:type="dxa"/>
          </w:tcPr>
          <w:p w14:paraId="7A7185D2" w14:textId="6FDDB523" w:rsidR="00C8663F" w:rsidRDefault="00A25F03" w:rsidP="00594B63">
            <w:r>
              <w:t>Delete</w:t>
            </w:r>
            <w:r>
              <w:t>d</w:t>
            </w:r>
            <w:r>
              <w:t xml:space="preserve"> item from database on back thread when button is pressed</w:t>
            </w:r>
            <w:r>
              <w:t xml:space="preserve"> however app doesn’t register it until refreshed</w:t>
            </w:r>
          </w:p>
        </w:tc>
        <w:tc>
          <w:tcPr>
            <w:tcW w:w="1726" w:type="dxa"/>
          </w:tcPr>
          <w:p w14:paraId="7027B628" w14:textId="02EEE65D" w:rsidR="00C8663F" w:rsidRDefault="00A25F03" w:rsidP="00594B63">
            <w:r>
              <w:t xml:space="preserve">Added code to destroy and create new activity to refresh </w:t>
            </w:r>
            <w:proofErr w:type="gramStart"/>
            <w:r>
              <w:t xml:space="preserve">app.  </w:t>
            </w:r>
            <w:proofErr w:type="gramEnd"/>
          </w:p>
        </w:tc>
      </w:tr>
      <w:tr w:rsidR="00C8663F" w14:paraId="0EDB6611" w14:textId="77777777" w:rsidTr="00594B63">
        <w:tc>
          <w:tcPr>
            <w:tcW w:w="2402" w:type="dxa"/>
          </w:tcPr>
          <w:p w14:paraId="0BAEE226" w14:textId="2B295670" w:rsidR="00C8663F" w:rsidRDefault="00A25F03" w:rsidP="00594B63">
            <w:r>
              <w:t>2</w:t>
            </w:r>
            <w:r>
              <w:t>9</w:t>
            </w:r>
            <w:r>
              <w:t>: Delete item from database</w:t>
            </w:r>
          </w:p>
        </w:tc>
        <w:tc>
          <w:tcPr>
            <w:tcW w:w="1731" w:type="dxa"/>
          </w:tcPr>
          <w:p w14:paraId="4F268DD1" w14:textId="171B78B6" w:rsidR="00C8663F" w:rsidRDefault="00A25F03" w:rsidP="00594B63">
            <w:proofErr w:type="spellStart"/>
            <w:r>
              <w:t>DetailDatabase</w:t>
            </w:r>
            <w:proofErr w:type="spellEnd"/>
          </w:p>
        </w:tc>
        <w:tc>
          <w:tcPr>
            <w:tcW w:w="1758" w:type="dxa"/>
          </w:tcPr>
          <w:p w14:paraId="151B65BE" w14:textId="4E7C2328" w:rsidR="00C8663F" w:rsidRDefault="00A25F03" w:rsidP="00594B63">
            <w:r>
              <w:t>Delete item from database on back thread when button is pressed</w:t>
            </w:r>
          </w:p>
        </w:tc>
        <w:tc>
          <w:tcPr>
            <w:tcW w:w="1733" w:type="dxa"/>
          </w:tcPr>
          <w:p w14:paraId="571AE331" w14:textId="22BEB9BE" w:rsidR="00C8663F" w:rsidRDefault="00A25F03" w:rsidP="00594B63">
            <w:r>
              <w:t>Delete</w:t>
            </w:r>
            <w:r>
              <w:t>d</w:t>
            </w:r>
            <w:r>
              <w:t xml:space="preserve"> item from database on back thread when button is pressed</w:t>
            </w:r>
          </w:p>
        </w:tc>
        <w:tc>
          <w:tcPr>
            <w:tcW w:w="1726" w:type="dxa"/>
          </w:tcPr>
          <w:p w14:paraId="3D8ABF58" w14:textId="6BAB2A6A" w:rsidR="00C8663F" w:rsidRDefault="00A25F03" w:rsidP="00594B63">
            <w:r>
              <w:t>None</w:t>
            </w:r>
          </w:p>
        </w:tc>
      </w:tr>
      <w:tr w:rsidR="00C8663F" w14:paraId="1E573862" w14:textId="77777777" w:rsidTr="00594B63">
        <w:tc>
          <w:tcPr>
            <w:tcW w:w="2402" w:type="dxa"/>
          </w:tcPr>
          <w:p w14:paraId="5F1053B7" w14:textId="476561F8" w:rsidR="00C8663F" w:rsidRDefault="00C9150D" w:rsidP="00594B63">
            <w:r>
              <w:t>30: edit note activity</w:t>
            </w:r>
          </w:p>
        </w:tc>
        <w:tc>
          <w:tcPr>
            <w:tcW w:w="1731" w:type="dxa"/>
          </w:tcPr>
          <w:p w14:paraId="106881C7" w14:textId="133457E5" w:rsidR="00C8663F" w:rsidRDefault="00C9150D" w:rsidP="00594B63">
            <w:r>
              <w:t>None</w:t>
            </w:r>
          </w:p>
        </w:tc>
        <w:tc>
          <w:tcPr>
            <w:tcW w:w="1758" w:type="dxa"/>
          </w:tcPr>
          <w:p w14:paraId="14477128" w14:textId="382135F1" w:rsidR="00C8663F" w:rsidRDefault="00C9150D" w:rsidP="00594B63">
            <w:proofErr w:type="spellStart"/>
            <w:r>
              <w:t>editnote</w:t>
            </w:r>
            <w:proofErr w:type="spellEnd"/>
            <w:r>
              <w:t xml:space="preserve"> button navigates to edit not</w:t>
            </w:r>
            <w:r>
              <w:t>e</w:t>
            </w:r>
            <w:r>
              <w:t xml:space="preserve"> activity</w:t>
            </w:r>
          </w:p>
        </w:tc>
        <w:tc>
          <w:tcPr>
            <w:tcW w:w="1733" w:type="dxa"/>
          </w:tcPr>
          <w:p w14:paraId="13CCD869" w14:textId="617B493B" w:rsidR="00C8663F" w:rsidRDefault="00C9150D" w:rsidP="00594B63">
            <w:proofErr w:type="spellStart"/>
            <w:r>
              <w:t>editnote</w:t>
            </w:r>
            <w:proofErr w:type="spellEnd"/>
            <w:r>
              <w:t xml:space="preserve"> button navigates to edit not</w:t>
            </w:r>
            <w:r>
              <w:t>e</w:t>
            </w:r>
            <w:r>
              <w:t xml:space="preserve"> activity</w:t>
            </w:r>
          </w:p>
        </w:tc>
        <w:tc>
          <w:tcPr>
            <w:tcW w:w="1726" w:type="dxa"/>
          </w:tcPr>
          <w:p w14:paraId="3496F58F" w14:textId="2D92F601" w:rsidR="00C8663F" w:rsidRDefault="00C9150D" w:rsidP="00594B63">
            <w:r>
              <w:t>None</w:t>
            </w:r>
          </w:p>
        </w:tc>
      </w:tr>
      <w:tr w:rsidR="00A25F03" w14:paraId="308B5EF8" w14:textId="77777777" w:rsidTr="00594B63">
        <w:tc>
          <w:tcPr>
            <w:tcW w:w="2402" w:type="dxa"/>
          </w:tcPr>
          <w:p w14:paraId="60ED4293" w14:textId="405400C3" w:rsidR="00A25F03" w:rsidRDefault="00C9150D" w:rsidP="00594B63">
            <w:r>
              <w:t xml:space="preserve">31: </w:t>
            </w:r>
            <w:r>
              <w:t>edit note activity</w:t>
            </w:r>
          </w:p>
        </w:tc>
        <w:tc>
          <w:tcPr>
            <w:tcW w:w="1731" w:type="dxa"/>
          </w:tcPr>
          <w:p w14:paraId="091FDE04" w14:textId="3EC003D2" w:rsidR="00A25F03" w:rsidRDefault="00C9150D" w:rsidP="00594B63">
            <w:r>
              <w:t>None</w:t>
            </w:r>
          </w:p>
        </w:tc>
        <w:tc>
          <w:tcPr>
            <w:tcW w:w="1758" w:type="dxa"/>
          </w:tcPr>
          <w:p w14:paraId="26950669" w14:textId="399A1368" w:rsidR="00A25F03" w:rsidRDefault="00C9150D" w:rsidP="00594B63">
            <w:proofErr w:type="spellStart"/>
            <w:r>
              <w:t>editnote</w:t>
            </w:r>
            <w:proofErr w:type="spellEnd"/>
            <w:r>
              <w:t xml:space="preserve"> </w:t>
            </w:r>
            <w:r>
              <w:t>activity</w:t>
            </w:r>
            <w:r>
              <w:t xml:space="preserve"> loads</w:t>
            </w:r>
            <w:r>
              <w:t xml:space="preserve"> correct and fast</w:t>
            </w:r>
          </w:p>
        </w:tc>
        <w:tc>
          <w:tcPr>
            <w:tcW w:w="1733" w:type="dxa"/>
          </w:tcPr>
          <w:p w14:paraId="3E23C482" w14:textId="370ACA65" w:rsidR="00A25F03" w:rsidRDefault="00C9150D" w:rsidP="00594B63">
            <w:proofErr w:type="spellStart"/>
            <w:r>
              <w:t>editnote</w:t>
            </w:r>
            <w:proofErr w:type="spellEnd"/>
            <w:r>
              <w:t xml:space="preserve"> activity loads correct and fast</w:t>
            </w:r>
          </w:p>
        </w:tc>
        <w:tc>
          <w:tcPr>
            <w:tcW w:w="1726" w:type="dxa"/>
          </w:tcPr>
          <w:p w14:paraId="7D368B4F" w14:textId="79F4611F" w:rsidR="00A25F03" w:rsidRDefault="00C9150D" w:rsidP="00594B63">
            <w:r>
              <w:t>None</w:t>
            </w:r>
          </w:p>
        </w:tc>
      </w:tr>
      <w:tr w:rsidR="00A25F03" w14:paraId="5F087D04" w14:textId="77777777" w:rsidTr="00594B63">
        <w:tc>
          <w:tcPr>
            <w:tcW w:w="2402" w:type="dxa"/>
          </w:tcPr>
          <w:p w14:paraId="599751FB" w14:textId="33D03C3F" w:rsidR="00A25F03" w:rsidRDefault="00C9150D" w:rsidP="00594B63">
            <w:r>
              <w:lastRenderedPageBreak/>
              <w:t>32: edit note</w:t>
            </w:r>
          </w:p>
        </w:tc>
        <w:tc>
          <w:tcPr>
            <w:tcW w:w="1731" w:type="dxa"/>
          </w:tcPr>
          <w:p w14:paraId="1D30E766" w14:textId="231C9706" w:rsidR="00C9150D" w:rsidRDefault="00C9150D" w:rsidP="00594B63">
            <w:proofErr w:type="spellStart"/>
            <w:proofErr w:type="gramStart"/>
            <w:r>
              <w:t>DetailDatabase</w:t>
            </w:r>
            <w:proofErr w:type="spellEnd"/>
            <w:r>
              <w:t>(</w:t>
            </w:r>
            <w:proofErr w:type="gramEnd"/>
            <w:r>
              <w:t>note field)</w:t>
            </w:r>
          </w:p>
        </w:tc>
        <w:tc>
          <w:tcPr>
            <w:tcW w:w="1758" w:type="dxa"/>
          </w:tcPr>
          <w:p w14:paraId="7829E607" w14:textId="57EF98F2" w:rsidR="00A25F03" w:rsidRDefault="003018CB" w:rsidP="00594B63">
            <w:r>
              <w:t xml:space="preserve">Update database entry using data from </w:t>
            </w:r>
            <w:proofErr w:type="spellStart"/>
            <w:r>
              <w:t>etEditNote</w:t>
            </w:r>
            <w:proofErr w:type="spellEnd"/>
          </w:p>
        </w:tc>
        <w:tc>
          <w:tcPr>
            <w:tcW w:w="1733" w:type="dxa"/>
          </w:tcPr>
          <w:p w14:paraId="7A6AA0A9" w14:textId="785DF078" w:rsidR="00A25F03" w:rsidRDefault="003018CB" w:rsidP="00594B63">
            <w:r>
              <w:t xml:space="preserve">Update database entry using data from </w:t>
            </w:r>
            <w:proofErr w:type="spellStart"/>
            <w:r>
              <w:t>etEditNote</w:t>
            </w:r>
            <w:proofErr w:type="spellEnd"/>
            <w:r>
              <w:t xml:space="preserve"> however accepts empty notes</w:t>
            </w:r>
          </w:p>
        </w:tc>
        <w:tc>
          <w:tcPr>
            <w:tcW w:w="1726" w:type="dxa"/>
          </w:tcPr>
          <w:p w14:paraId="67A278FD" w14:textId="02AEDEA1" w:rsidR="00A25F03" w:rsidRDefault="003018CB" w:rsidP="00594B63">
            <w:r>
              <w:t>Added validation to prevent this</w:t>
            </w:r>
          </w:p>
        </w:tc>
      </w:tr>
      <w:tr w:rsidR="00A25F03" w14:paraId="5ECF66DD" w14:textId="77777777" w:rsidTr="00594B63">
        <w:tc>
          <w:tcPr>
            <w:tcW w:w="2402" w:type="dxa"/>
          </w:tcPr>
          <w:p w14:paraId="04A1B834" w14:textId="2BAF49C5" w:rsidR="00A25F03" w:rsidRDefault="00C9150D" w:rsidP="00594B63">
            <w:r>
              <w:t xml:space="preserve">33: </w:t>
            </w:r>
            <w:r w:rsidR="003018CB">
              <w:t>edit note</w:t>
            </w:r>
          </w:p>
        </w:tc>
        <w:tc>
          <w:tcPr>
            <w:tcW w:w="1731" w:type="dxa"/>
          </w:tcPr>
          <w:p w14:paraId="4B245D8F" w14:textId="7112957F" w:rsidR="00A25F03" w:rsidRDefault="00C9150D" w:rsidP="00594B63">
            <w:proofErr w:type="spellStart"/>
            <w:proofErr w:type="gramStart"/>
            <w:r>
              <w:t>DetailDatabase</w:t>
            </w:r>
            <w:proofErr w:type="spellEnd"/>
            <w:r>
              <w:t>(</w:t>
            </w:r>
            <w:proofErr w:type="gramEnd"/>
            <w:r>
              <w:t>note field)</w:t>
            </w:r>
          </w:p>
        </w:tc>
        <w:tc>
          <w:tcPr>
            <w:tcW w:w="1758" w:type="dxa"/>
          </w:tcPr>
          <w:p w14:paraId="4D261968" w14:textId="0AED2136" w:rsidR="00A25F03" w:rsidRDefault="003018CB" w:rsidP="00594B63">
            <w:r>
              <w:t xml:space="preserve">Update database entry using data from </w:t>
            </w:r>
            <w:proofErr w:type="spellStart"/>
            <w:r>
              <w:t>etEditNote</w:t>
            </w:r>
            <w:proofErr w:type="spellEnd"/>
          </w:p>
        </w:tc>
        <w:tc>
          <w:tcPr>
            <w:tcW w:w="1733" w:type="dxa"/>
          </w:tcPr>
          <w:p w14:paraId="49A9782F" w14:textId="137C2991" w:rsidR="00A25F03" w:rsidRDefault="003018CB" w:rsidP="00594B63">
            <w:r>
              <w:t xml:space="preserve">Update database entry using data from </w:t>
            </w:r>
            <w:proofErr w:type="spellStart"/>
            <w:r>
              <w:t>etEditNote</w:t>
            </w:r>
            <w:proofErr w:type="spellEnd"/>
            <w:r>
              <w:t xml:space="preserve"> </w:t>
            </w:r>
          </w:p>
        </w:tc>
        <w:tc>
          <w:tcPr>
            <w:tcW w:w="1726" w:type="dxa"/>
          </w:tcPr>
          <w:p w14:paraId="05746EE8" w14:textId="71478C19" w:rsidR="00A25F03" w:rsidRDefault="003018CB" w:rsidP="00594B63">
            <w:r>
              <w:t>none</w:t>
            </w:r>
          </w:p>
        </w:tc>
      </w:tr>
      <w:tr w:rsidR="00A25F03" w14:paraId="3C00E9CB" w14:textId="77777777" w:rsidTr="00594B63">
        <w:tc>
          <w:tcPr>
            <w:tcW w:w="2402" w:type="dxa"/>
          </w:tcPr>
          <w:p w14:paraId="164AB8E8" w14:textId="5F880F75" w:rsidR="00A25F03" w:rsidRDefault="00C9150D" w:rsidP="00594B63">
            <w:r>
              <w:t>34:</w:t>
            </w:r>
            <w:r w:rsidR="003018CB">
              <w:t xml:space="preserve"> edited</w:t>
            </w:r>
            <w:r w:rsidR="003018CB">
              <w:t xml:space="preserve"> note</w:t>
            </w:r>
            <w:r w:rsidR="003018CB">
              <w:t xml:space="preserve"> display</w:t>
            </w:r>
          </w:p>
        </w:tc>
        <w:tc>
          <w:tcPr>
            <w:tcW w:w="1731" w:type="dxa"/>
          </w:tcPr>
          <w:p w14:paraId="4BA46782" w14:textId="70FE28F6" w:rsidR="00A25F03" w:rsidRDefault="00C9150D" w:rsidP="00594B63">
            <w:proofErr w:type="spellStart"/>
            <w:proofErr w:type="gramStart"/>
            <w:r>
              <w:t>DetailDatabase</w:t>
            </w:r>
            <w:proofErr w:type="spellEnd"/>
            <w:r>
              <w:t>(</w:t>
            </w:r>
            <w:proofErr w:type="gramEnd"/>
            <w:r>
              <w:t>note field)</w:t>
            </w:r>
          </w:p>
        </w:tc>
        <w:tc>
          <w:tcPr>
            <w:tcW w:w="1758" w:type="dxa"/>
          </w:tcPr>
          <w:p w14:paraId="7D23CE26" w14:textId="4E8D0B6D" w:rsidR="00A25F03" w:rsidRDefault="003018CB" w:rsidP="00594B63">
            <w:r>
              <w:t>Show edited note</w:t>
            </w:r>
          </w:p>
        </w:tc>
        <w:tc>
          <w:tcPr>
            <w:tcW w:w="1733" w:type="dxa"/>
          </w:tcPr>
          <w:p w14:paraId="61A88588" w14:textId="53681FD7" w:rsidR="00A25F03" w:rsidRDefault="003018CB" w:rsidP="00594B63">
            <w:r>
              <w:t>Doesn`t s</w:t>
            </w:r>
            <w:r>
              <w:t>how edited note</w:t>
            </w:r>
            <w:r>
              <w:t xml:space="preserve"> until refreshed</w:t>
            </w:r>
          </w:p>
        </w:tc>
        <w:tc>
          <w:tcPr>
            <w:tcW w:w="1726" w:type="dxa"/>
          </w:tcPr>
          <w:p w14:paraId="1917AAD2" w14:textId="394327C0" w:rsidR="00A25F03" w:rsidRDefault="003018CB" w:rsidP="00594B63">
            <w:r>
              <w:t xml:space="preserve">Added code that destroys and recreates the main activity to refresh </w:t>
            </w:r>
            <w:proofErr w:type="gramStart"/>
            <w:r>
              <w:t xml:space="preserve">app.  </w:t>
            </w:r>
            <w:proofErr w:type="gramEnd"/>
          </w:p>
        </w:tc>
      </w:tr>
      <w:tr w:rsidR="00C9150D" w14:paraId="1CF4D2B4" w14:textId="77777777" w:rsidTr="00594B63">
        <w:tc>
          <w:tcPr>
            <w:tcW w:w="2402" w:type="dxa"/>
          </w:tcPr>
          <w:p w14:paraId="1FC1A924" w14:textId="56EE55E1" w:rsidR="00C9150D" w:rsidRDefault="003018CB" w:rsidP="00594B63">
            <w:r>
              <w:t xml:space="preserve">35: </w:t>
            </w:r>
            <w:r w:rsidR="00322DE2">
              <w:t>edited note display</w:t>
            </w:r>
          </w:p>
        </w:tc>
        <w:tc>
          <w:tcPr>
            <w:tcW w:w="1731" w:type="dxa"/>
          </w:tcPr>
          <w:p w14:paraId="63829BD3" w14:textId="47351D2C" w:rsidR="00C9150D" w:rsidRDefault="00322DE2" w:rsidP="00594B63">
            <w:proofErr w:type="spellStart"/>
            <w:proofErr w:type="gramStart"/>
            <w:r>
              <w:t>DetailDatabase</w:t>
            </w:r>
            <w:proofErr w:type="spellEnd"/>
            <w:r>
              <w:t>(</w:t>
            </w:r>
            <w:proofErr w:type="gramEnd"/>
            <w:r>
              <w:t>note field)</w:t>
            </w:r>
          </w:p>
        </w:tc>
        <w:tc>
          <w:tcPr>
            <w:tcW w:w="1758" w:type="dxa"/>
          </w:tcPr>
          <w:p w14:paraId="24A0CE03" w14:textId="51E1D4F8" w:rsidR="00C9150D" w:rsidRDefault="00322DE2" w:rsidP="00594B63">
            <w:r>
              <w:t>Show edited note</w:t>
            </w:r>
          </w:p>
        </w:tc>
        <w:tc>
          <w:tcPr>
            <w:tcW w:w="1733" w:type="dxa"/>
          </w:tcPr>
          <w:p w14:paraId="480C1332" w14:textId="5FB4010A" w:rsidR="00C9150D" w:rsidRDefault="00322DE2" w:rsidP="00594B63">
            <w:r>
              <w:t>Show edited note</w:t>
            </w:r>
          </w:p>
        </w:tc>
        <w:tc>
          <w:tcPr>
            <w:tcW w:w="1726" w:type="dxa"/>
          </w:tcPr>
          <w:p w14:paraId="1249314B" w14:textId="6974489D" w:rsidR="00C9150D" w:rsidRDefault="00322DE2" w:rsidP="00594B63">
            <w:r>
              <w:t>none</w:t>
            </w:r>
          </w:p>
        </w:tc>
      </w:tr>
      <w:tr w:rsidR="00C9150D" w14:paraId="3B79736D" w14:textId="77777777" w:rsidTr="00594B63">
        <w:tc>
          <w:tcPr>
            <w:tcW w:w="2402" w:type="dxa"/>
          </w:tcPr>
          <w:p w14:paraId="6AF6DC4E" w14:textId="676909B5" w:rsidR="00C9150D" w:rsidRDefault="00322DE2" w:rsidP="00594B63">
            <w:r>
              <w:t>36: Night/Dark mode</w:t>
            </w:r>
          </w:p>
        </w:tc>
        <w:tc>
          <w:tcPr>
            <w:tcW w:w="1731" w:type="dxa"/>
          </w:tcPr>
          <w:p w14:paraId="1B6E9F2A" w14:textId="449D1253" w:rsidR="00C9150D" w:rsidRDefault="00322DE2" w:rsidP="00594B63">
            <w:r>
              <w:t>none</w:t>
            </w:r>
          </w:p>
        </w:tc>
        <w:tc>
          <w:tcPr>
            <w:tcW w:w="1758" w:type="dxa"/>
          </w:tcPr>
          <w:p w14:paraId="7DDCC76D" w14:textId="09706753" w:rsidR="00C9150D" w:rsidRDefault="00C12830" w:rsidP="00594B63">
            <w:r>
              <w:t>Change to night mode on button press</w:t>
            </w:r>
          </w:p>
        </w:tc>
        <w:tc>
          <w:tcPr>
            <w:tcW w:w="1733" w:type="dxa"/>
          </w:tcPr>
          <w:p w14:paraId="19DB9125" w14:textId="168EE15E" w:rsidR="00C9150D" w:rsidRDefault="00C12830" w:rsidP="00594B63">
            <w:r>
              <w:t>Change</w:t>
            </w:r>
            <w:r>
              <w:t>s</w:t>
            </w:r>
            <w:r>
              <w:t xml:space="preserve"> to night mode on button press</w:t>
            </w:r>
            <w:r>
              <w:t xml:space="preserve"> however </w:t>
            </w:r>
            <w:proofErr w:type="spellStart"/>
            <w:r>
              <w:t>appbar</w:t>
            </w:r>
            <w:proofErr w:type="spellEnd"/>
            <w:r>
              <w:t xml:space="preserve"> remains white</w:t>
            </w:r>
          </w:p>
        </w:tc>
        <w:tc>
          <w:tcPr>
            <w:tcW w:w="1726" w:type="dxa"/>
          </w:tcPr>
          <w:p w14:paraId="175BE554" w14:textId="3ACF673D" w:rsidR="00C9150D" w:rsidRDefault="00C12830" w:rsidP="00594B63">
            <w:r>
              <w:t xml:space="preserve">Removed fixed </w:t>
            </w:r>
            <w:proofErr w:type="spellStart"/>
            <w:r>
              <w:t>colour</w:t>
            </w:r>
            <w:proofErr w:type="spellEnd"/>
            <w:r>
              <w:t xml:space="preserve"> on app bar item</w:t>
            </w:r>
            <w:proofErr w:type="gramStart"/>
            <w:r>
              <w:t xml:space="preserve">.  </w:t>
            </w:r>
            <w:proofErr w:type="gramEnd"/>
          </w:p>
        </w:tc>
      </w:tr>
      <w:tr w:rsidR="00C9150D" w14:paraId="68358794" w14:textId="77777777" w:rsidTr="00594B63">
        <w:tc>
          <w:tcPr>
            <w:tcW w:w="2402" w:type="dxa"/>
          </w:tcPr>
          <w:p w14:paraId="5CCCEB13" w14:textId="2BCCFBDF" w:rsidR="00C9150D" w:rsidRDefault="00322DE2" w:rsidP="00594B63">
            <w:r>
              <w:t xml:space="preserve">37: </w:t>
            </w:r>
            <w:r>
              <w:t>Night</w:t>
            </w:r>
            <w:r>
              <w:t>/Dark</w:t>
            </w:r>
            <w:r>
              <w:t xml:space="preserve"> mode</w:t>
            </w:r>
          </w:p>
        </w:tc>
        <w:tc>
          <w:tcPr>
            <w:tcW w:w="1731" w:type="dxa"/>
          </w:tcPr>
          <w:p w14:paraId="3C6330C3" w14:textId="7F68BA4A" w:rsidR="00C9150D" w:rsidRDefault="00322DE2" w:rsidP="00594B63">
            <w:r>
              <w:t>none</w:t>
            </w:r>
          </w:p>
        </w:tc>
        <w:tc>
          <w:tcPr>
            <w:tcW w:w="1758" w:type="dxa"/>
          </w:tcPr>
          <w:p w14:paraId="44528228" w14:textId="313422D0" w:rsidR="00C9150D" w:rsidRDefault="00C12830" w:rsidP="00594B63">
            <w:r>
              <w:t>Change to night mode on button press</w:t>
            </w:r>
          </w:p>
        </w:tc>
        <w:tc>
          <w:tcPr>
            <w:tcW w:w="1733" w:type="dxa"/>
          </w:tcPr>
          <w:p w14:paraId="2C57FFCA" w14:textId="2BF496DA" w:rsidR="00C9150D" w:rsidRDefault="00C12830" w:rsidP="00594B63">
            <w:r>
              <w:t>Change</w:t>
            </w:r>
            <w:r>
              <w:t>s</w:t>
            </w:r>
            <w:r>
              <w:t xml:space="preserve"> to night mode on button press</w:t>
            </w:r>
          </w:p>
        </w:tc>
        <w:tc>
          <w:tcPr>
            <w:tcW w:w="1726" w:type="dxa"/>
          </w:tcPr>
          <w:p w14:paraId="46FCB842" w14:textId="05DA8A34" w:rsidR="00C9150D" w:rsidRDefault="00C12830" w:rsidP="00594B63">
            <w:r>
              <w:t>none</w:t>
            </w:r>
          </w:p>
        </w:tc>
      </w:tr>
      <w:tr w:rsidR="00C9150D" w14:paraId="68FCFF67" w14:textId="77777777" w:rsidTr="00322DE2">
        <w:tc>
          <w:tcPr>
            <w:tcW w:w="2402" w:type="dxa"/>
            <w:shd w:val="clear" w:color="auto" w:fill="BFBFBF" w:themeFill="background1" w:themeFillShade="BF"/>
          </w:tcPr>
          <w:p w14:paraId="78FB5AC2" w14:textId="77777777" w:rsidR="00C9150D" w:rsidRDefault="00C9150D" w:rsidP="00594B63"/>
        </w:tc>
        <w:tc>
          <w:tcPr>
            <w:tcW w:w="1731" w:type="dxa"/>
            <w:shd w:val="clear" w:color="auto" w:fill="BFBFBF" w:themeFill="background1" w:themeFillShade="BF"/>
          </w:tcPr>
          <w:p w14:paraId="5DD5CE91" w14:textId="77777777" w:rsidR="00C9150D" w:rsidRDefault="00C9150D" w:rsidP="00594B63"/>
        </w:tc>
        <w:tc>
          <w:tcPr>
            <w:tcW w:w="1758" w:type="dxa"/>
            <w:shd w:val="clear" w:color="auto" w:fill="BFBFBF" w:themeFill="background1" w:themeFillShade="BF"/>
          </w:tcPr>
          <w:p w14:paraId="6E6287E2" w14:textId="77777777" w:rsidR="00C9150D" w:rsidRDefault="00C9150D" w:rsidP="00594B63"/>
        </w:tc>
        <w:tc>
          <w:tcPr>
            <w:tcW w:w="1733" w:type="dxa"/>
            <w:shd w:val="clear" w:color="auto" w:fill="BFBFBF" w:themeFill="background1" w:themeFillShade="BF"/>
          </w:tcPr>
          <w:p w14:paraId="5503E8EE" w14:textId="77777777" w:rsidR="00C9150D" w:rsidRDefault="00C9150D" w:rsidP="00594B63"/>
        </w:tc>
        <w:tc>
          <w:tcPr>
            <w:tcW w:w="1726" w:type="dxa"/>
            <w:shd w:val="clear" w:color="auto" w:fill="BFBFBF" w:themeFill="background1" w:themeFillShade="BF"/>
          </w:tcPr>
          <w:p w14:paraId="120BC7CF" w14:textId="77777777" w:rsidR="00C9150D" w:rsidRDefault="00C9150D" w:rsidP="00594B63"/>
        </w:tc>
      </w:tr>
    </w:tbl>
    <w:p w14:paraId="213FE9A2" w14:textId="12A7294C" w:rsidR="00C8663F" w:rsidRDefault="00C8663F" w:rsidP="00322DE2"/>
    <w:sectPr w:rsidR="00C8663F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884B0" w14:textId="77777777" w:rsidR="00D40DE1" w:rsidRDefault="00D40DE1" w:rsidP="00060FFA">
      <w:pPr>
        <w:spacing w:after="0" w:line="240" w:lineRule="auto"/>
      </w:pPr>
      <w:r>
        <w:separator/>
      </w:r>
    </w:p>
  </w:endnote>
  <w:endnote w:type="continuationSeparator" w:id="0">
    <w:p w14:paraId="05E8F9DD" w14:textId="77777777" w:rsidR="00D40DE1" w:rsidRDefault="00D40DE1" w:rsidP="00060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0AF9B" w14:textId="77777777" w:rsidR="00D40DE1" w:rsidRDefault="00D40DE1" w:rsidP="00060FFA">
      <w:pPr>
        <w:spacing w:after="0" w:line="240" w:lineRule="auto"/>
      </w:pPr>
      <w:r>
        <w:separator/>
      </w:r>
    </w:p>
  </w:footnote>
  <w:footnote w:type="continuationSeparator" w:id="0">
    <w:p w14:paraId="105FCAFD" w14:textId="77777777" w:rsidR="00D40DE1" w:rsidRDefault="00D40DE1" w:rsidP="00060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A4DC1" w14:textId="33903E07" w:rsidR="00060FFA" w:rsidRDefault="00060FFA">
    <w:pPr>
      <w:pStyle w:val="Header"/>
    </w:pPr>
    <w:r>
      <w:t>Callum Mcintosh (2105346)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07712"/>
    <w:multiLevelType w:val="hybridMultilevel"/>
    <w:tmpl w:val="EE84DD82"/>
    <w:lvl w:ilvl="0" w:tplc="EA4AA2EE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EE5"/>
    <w:rsid w:val="00060FFA"/>
    <w:rsid w:val="00070964"/>
    <w:rsid w:val="001722CE"/>
    <w:rsid w:val="00231D5F"/>
    <w:rsid w:val="00244C8C"/>
    <w:rsid w:val="003018CB"/>
    <w:rsid w:val="00322DE2"/>
    <w:rsid w:val="00476B73"/>
    <w:rsid w:val="004F1915"/>
    <w:rsid w:val="004F3DB0"/>
    <w:rsid w:val="00520910"/>
    <w:rsid w:val="00594B63"/>
    <w:rsid w:val="00635199"/>
    <w:rsid w:val="006A0959"/>
    <w:rsid w:val="006A3202"/>
    <w:rsid w:val="00781773"/>
    <w:rsid w:val="00821525"/>
    <w:rsid w:val="00850EE5"/>
    <w:rsid w:val="009E2021"/>
    <w:rsid w:val="00A25F03"/>
    <w:rsid w:val="00A63D6F"/>
    <w:rsid w:val="00B31AA9"/>
    <w:rsid w:val="00BF1AAC"/>
    <w:rsid w:val="00BF5BB0"/>
    <w:rsid w:val="00C12830"/>
    <w:rsid w:val="00C8663F"/>
    <w:rsid w:val="00C9150D"/>
    <w:rsid w:val="00D40DE1"/>
    <w:rsid w:val="00D540F3"/>
    <w:rsid w:val="00D74279"/>
    <w:rsid w:val="00FA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84BC"/>
  <w15:chartTrackingRefBased/>
  <w15:docId w15:val="{B314AB9B-07D7-4DC5-AD32-AA3C8507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850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0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FFA"/>
  </w:style>
  <w:style w:type="paragraph" w:styleId="Footer">
    <w:name w:val="footer"/>
    <w:basedOn w:val="Normal"/>
    <w:link w:val="FooterChar"/>
    <w:uiPriority w:val="99"/>
    <w:unhideWhenUsed/>
    <w:rsid w:val="00060F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nys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216</TotalTime>
  <Pages>3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NYSSEN CHRISTINE</dc:creator>
  <cp:keywords/>
  <cp:lastModifiedBy>Callum Mcintosh</cp:lastModifiedBy>
  <cp:revision>14</cp:revision>
  <dcterms:created xsi:type="dcterms:W3CDTF">2014-08-27T10:14:00Z</dcterms:created>
  <dcterms:modified xsi:type="dcterms:W3CDTF">2021-12-03T22:28:00Z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